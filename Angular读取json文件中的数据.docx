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84" w:rsidRDefault="00C9694E" w:rsidP="00837163">
      <w:pPr>
        <w:jc w:val="center"/>
        <w:rPr>
          <w:rFonts w:hint="eastAsia"/>
          <w:sz w:val="40"/>
        </w:rPr>
      </w:pPr>
      <w:r w:rsidRPr="00837163">
        <w:rPr>
          <w:rFonts w:hint="eastAsia"/>
          <w:sz w:val="40"/>
        </w:rPr>
        <w:t>Angular</w:t>
      </w:r>
      <w:r w:rsidRPr="00837163">
        <w:rPr>
          <w:rFonts w:hint="eastAsia"/>
          <w:sz w:val="40"/>
        </w:rPr>
        <w:t>读取</w:t>
      </w:r>
      <w:proofErr w:type="spellStart"/>
      <w:r w:rsidRPr="00837163">
        <w:rPr>
          <w:rFonts w:hint="eastAsia"/>
          <w:sz w:val="40"/>
        </w:rPr>
        <w:t>json</w:t>
      </w:r>
      <w:proofErr w:type="spellEnd"/>
      <w:r w:rsidRPr="00837163">
        <w:rPr>
          <w:rFonts w:hint="eastAsia"/>
          <w:sz w:val="40"/>
        </w:rPr>
        <w:t>文件中的数据</w:t>
      </w:r>
    </w:p>
    <w:p w:rsidR="00220CD4" w:rsidRPr="00A279AC" w:rsidRDefault="00BE69CA" w:rsidP="00220CD4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39EDC" wp14:editId="2CA24314">
            <wp:simplePos x="0" y="0"/>
            <wp:positionH relativeFrom="column">
              <wp:posOffset>-398145</wp:posOffset>
            </wp:positionH>
            <wp:positionV relativeFrom="paragraph">
              <wp:posOffset>642620</wp:posOffset>
            </wp:positionV>
            <wp:extent cx="7346950" cy="120777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CD4" w:rsidRPr="00A279AC">
        <w:rPr>
          <w:rFonts w:hint="eastAsia"/>
          <w:sz w:val="32"/>
        </w:rPr>
        <w:t>1.</w:t>
      </w:r>
      <w:r w:rsidR="00872EED" w:rsidRPr="00A279AC">
        <w:rPr>
          <w:rFonts w:hint="eastAsia"/>
          <w:sz w:val="32"/>
        </w:rPr>
        <w:t>需要有一个</w:t>
      </w:r>
      <w:proofErr w:type="spellStart"/>
      <w:r w:rsidR="00872EED" w:rsidRPr="00A279AC">
        <w:rPr>
          <w:rFonts w:hint="eastAsia"/>
          <w:sz w:val="32"/>
        </w:rPr>
        <w:t>json</w:t>
      </w:r>
      <w:proofErr w:type="spellEnd"/>
      <w:r w:rsidR="00872EED" w:rsidRPr="00A279AC">
        <w:rPr>
          <w:rFonts w:hint="eastAsia"/>
          <w:sz w:val="32"/>
        </w:rPr>
        <w:t>文件</w:t>
      </w:r>
      <w:r w:rsidR="003144BF" w:rsidRPr="00A279AC">
        <w:rPr>
          <w:rFonts w:hint="eastAsia"/>
          <w:sz w:val="32"/>
        </w:rPr>
        <w:t>，并且</w:t>
      </w:r>
      <w:proofErr w:type="spellStart"/>
      <w:r w:rsidR="003144BF" w:rsidRPr="00A279AC">
        <w:rPr>
          <w:rFonts w:hint="eastAsia"/>
          <w:sz w:val="32"/>
        </w:rPr>
        <w:t>json</w:t>
      </w:r>
      <w:proofErr w:type="spellEnd"/>
      <w:r w:rsidR="003144BF" w:rsidRPr="00A279AC">
        <w:rPr>
          <w:rFonts w:hint="eastAsia"/>
          <w:sz w:val="32"/>
        </w:rPr>
        <w:t xml:space="preserve"> </w:t>
      </w:r>
      <w:r w:rsidR="003144BF" w:rsidRPr="00A279AC">
        <w:rPr>
          <w:rFonts w:hint="eastAsia"/>
          <w:sz w:val="32"/>
        </w:rPr>
        <w:t>文件需要放在</w:t>
      </w:r>
      <w:r w:rsidR="003144BF" w:rsidRPr="00A279AC">
        <w:rPr>
          <w:rFonts w:hint="eastAsia"/>
          <w:sz w:val="32"/>
        </w:rPr>
        <w:t>assets</w:t>
      </w:r>
      <w:r w:rsidR="003144BF" w:rsidRPr="00A279AC">
        <w:rPr>
          <w:rFonts w:hint="eastAsia"/>
          <w:sz w:val="32"/>
        </w:rPr>
        <w:t>文件夹下面（如果放在别的文件夹下面，需要配置路径</w:t>
      </w:r>
      <w:proofErr w:type="spellStart"/>
      <w:r w:rsidR="00834536" w:rsidRPr="00A279AC">
        <w:rPr>
          <w:rFonts w:hint="eastAsia"/>
          <w:sz w:val="32"/>
        </w:rPr>
        <w:t>angular.json</w:t>
      </w:r>
      <w:proofErr w:type="spellEnd"/>
      <w:r w:rsidR="00834536" w:rsidRPr="00A279AC">
        <w:rPr>
          <w:rFonts w:hint="eastAsia"/>
          <w:sz w:val="32"/>
        </w:rPr>
        <w:t>文件中的‘</w:t>
      </w:r>
      <w:r w:rsidR="00834536" w:rsidRPr="00A279AC">
        <w:rPr>
          <w:rFonts w:hint="eastAsia"/>
          <w:sz w:val="32"/>
        </w:rPr>
        <w:t>assets</w:t>
      </w:r>
      <w:r w:rsidR="00834536" w:rsidRPr="00A279AC">
        <w:rPr>
          <w:rFonts w:hint="eastAsia"/>
          <w:sz w:val="32"/>
        </w:rPr>
        <w:t>’</w:t>
      </w:r>
      <w:r w:rsidR="003144BF" w:rsidRPr="00A279AC">
        <w:rPr>
          <w:rFonts w:hint="eastAsia"/>
          <w:sz w:val="32"/>
        </w:rPr>
        <w:t>）</w:t>
      </w:r>
    </w:p>
    <w:p w:rsidR="002D52F8" w:rsidRDefault="00B213B5" w:rsidP="002D52F8">
      <w:pPr>
        <w:shd w:val="clear" w:color="auto" w:fill="FFFFFF"/>
        <w:spacing w:line="285" w:lineRule="atLeast"/>
        <w:rPr>
          <w:rFonts w:ascii="Consolas" w:eastAsia="宋体" w:hAnsi="Consolas" w:cs="Consolas" w:hint="eastAsia"/>
          <w:color w:val="000000"/>
          <w:kern w:val="0"/>
          <w:sz w:val="32"/>
          <w:szCs w:val="21"/>
        </w:rPr>
      </w:pPr>
      <w:r>
        <w:rPr>
          <w:rFonts w:hint="eastAsia"/>
          <w:sz w:val="32"/>
        </w:rPr>
        <w:t>2.</w:t>
      </w:r>
      <w:r w:rsidR="002D52F8">
        <w:rPr>
          <w:rFonts w:hint="eastAsia"/>
          <w:sz w:val="32"/>
        </w:rPr>
        <w:t>配置</w:t>
      </w:r>
      <w:proofErr w:type="spellStart"/>
      <w:r w:rsidR="002D52F8">
        <w:rPr>
          <w:rFonts w:hint="eastAsia"/>
          <w:sz w:val="32"/>
        </w:rPr>
        <w:t>app.module.ts</w:t>
      </w:r>
      <w:proofErr w:type="spellEnd"/>
      <w:r w:rsidR="002D52F8">
        <w:rPr>
          <w:rFonts w:hint="eastAsia"/>
          <w:sz w:val="32"/>
        </w:rPr>
        <w:t>文件，引入</w:t>
      </w:r>
      <w:proofErr w:type="spellStart"/>
      <w:r w:rsidR="002D52F8" w:rsidRPr="002D52F8">
        <w:rPr>
          <w:rFonts w:ascii="Consolas" w:eastAsia="宋体" w:hAnsi="Consolas" w:cs="Consolas"/>
          <w:color w:val="000000"/>
          <w:kern w:val="0"/>
          <w:sz w:val="32"/>
          <w:szCs w:val="21"/>
        </w:rPr>
        <w:t>HttpClientModule</w:t>
      </w:r>
      <w:proofErr w:type="spellEnd"/>
      <w:r w:rsidR="002D52F8">
        <w:rPr>
          <w:rFonts w:ascii="Consolas" w:eastAsia="宋体" w:hAnsi="Consolas" w:cs="Consolas" w:hint="eastAsia"/>
          <w:color w:val="000000"/>
          <w:kern w:val="0"/>
          <w:sz w:val="32"/>
          <w:szCs w:val="21"/>
        </w:rPr>
        <w:t>模块</w:t>
      </w:r>
    </w:p>
    <w:p w:rsidR="001546ED" w:rsidRPr="002D52F8" w:rsidRDefault="00B7212A" w:rsidP="002D52F8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3901</wp:posOffset>
                </wp:positionH>
                <wp:positionV relativeFrom="paragraph">
                  <wp:posOffset>-1179</wp:posOffset>
                </wp:positionV>
                <wp:extent cx="4354285" cy="293914"/>
                <wp:effectExtent l="0" t="0" r="27305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5" cy="293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.3pt;margin-top:-.1pt;width:342.85pt;height: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" filled="f" strokecolor="red" strokeweight="2pt"/>
            </w:pict>
          </mc:Fallback>
        </mc:AlternateContent>
      </w:r>
      <w:r w:rsidR="005423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286929</wp:posOffset>
                </wp:positionH>
                <wp:positionV relativeFrom="paragraph">
                  <wp:posOffset>2219506</wp:posOffset>
                </wp:positionV>
                <wp:extent cx="3265715" cy="185058"/>
                <wp:effectExtent l="0" t="0" r="1143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5" cy="1850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22.6pt;margin-top:174.75pt;width:257.1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" filled="f" strokecolor="red" strokeweight="2pt"/>
            </w:pict>
          </mc:Fallback>
        </mc:AlternateContent>
      </w:r>
      <w:r w:rsidR="005423EC">
        <w:rPr>
          <w:noProof/>
        </w:rPr>
        <w:drawing>
          <wp:inline distT="0" distB="0" distL="0" distR="0" wp14:anchorId="75845983" wp14:editId="2F3FDEDB">
            <wp:extent cx="43529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CA" w:rsidRPr="002D52F8" w:rsidRDefault="00BE69CA">
      <w:pPr>
        <w:rPr>
          <w:rFonts w:hint="eastAsia"/>
          <w:sz w:val="32"/>
        </w:rPr>
      </w:pPr>
    </w:p>
    <w:p w:rsidR="00BE69CA" w:rsidRDefault="00673F40">
      <w:pPr>
        <w:rPr>
          <w:rFonts w:hint="eastAsia"/>
          <w:color w:val="FF0000"/>
          <w:sz w:val="32"/>
        </w:rPr>
      </w:pPr>
      <w:r>
        <w:rPr>
          <w:rFonts w:hint="eastAsia"/>
          <w:sz w:val="32"/>
        </w:rPr>
        <w:t>3.</w:t>
      </w:r>
      <w:r w:rsidR="00961D9C">
        <w:rPr>
          <w:rFonts w:hint="eastAsia"/>
          <w:sz w:val="32"/>
        </w:rPr>
        <w:t>可以写一个</w:t>
      </w:r>
      <w:r w:rsidR="00961D9C" w:rsidRPr="00E52EA7">
        <w:rPr>
          <w:rFonts w:hint="eastAsia"/>
          <w:color w:val="FF0000"/>
          <w:sz w:val="32"/>
        </w:rPr>
        <w:t>服务的组件</w:t>
      </w:r>
      <w:r w:rsidR="00961D9C">
        <w:rPr>
          <w:rFonts w:hint="eastAsia"/>
          <w:sz w:val="32"/>
        </w:rPr>
        <w:t>，用于</w:t>
      </w:r>
      <w:r w:rsidR="00961D9C" w:rsidRPr="00E52EA7">
        <w:rPr>
          <w:rFonts w:hint="eastAsia"/>
          <w:color w:val="FF0000"/>
          <w:sz w:val="32"/>
        </w:rPr>
        <w:t>获取</w:t>
      </w:r>
      <w:proofErr w:type="spellStart"/>
      <w:r w:rsidR="00961D9C" w:rsidRPr="00E52EA7">
        <w:rPr>
          <w:rFonts w:hint="eastAsia"/>
          <w:color w:val="FF0000"/>
          <w:sz w:val="32"/>
        </w:rPr>
        <w:t>json</w:t>
      </w:r>
      <w:proofErr w:type="spellEnd"/>
      <w:r w:rsidR="00961D9C" w:rsidRPr="00E52EA7">
        <w:rPr>
          <w:rFonts w:hint="eastAsia"/>
          <w:color w:val="FF0000"/>
          <w:sz w:val="32"/>
        </w:rPr>
        <w:t>文件</w:t>
      </w:r>
    </w:p>
    <w:p w:rsidR="00E52EA7" w:rsidRDefault="00E52EA7">
      <w:pPr>
        <w:rPr>
          <w:rFonts w:hint="eastAsia"/>
          <w:color w:val="000000" w:themeColor="text1"/>
          <w:sz w:val="32"/>
        </w:rPr>
      </w:pPr>
      <w:r w:rsidRPr="00E52EA7">
        <w:rPr>
          <w:rFonts w:hint="eastAsia"/>
          <w:color w:val="000000" w:themeColor="text1"/>
          <w:sz w:val="32"/>
        </w:rPr>
        <w:tab/>
      </w:r>
      <w:proofErr w:type="spellStart"/>
      <w:proofErr w:type="gramStart"/>
      <w:r w:rsidRPr="00E52EA7">
        <w:rPr>
          <w:color w:val="000000" w:themeColor="text1"/>
          <w:sz w:val="32"/>
        </w:rPr>
        <w:t>ng</w:t>
      </w:r>
      <w:proofErr w:type="spellEnd"/>
      <w:proofErr w:type="gramEnd"/>
      <w:r w:rsidRPr="00E52EA7">
        <w:rPr>
          <w:color w:val="000000" w:themeColor="text1"/>
          <w:sz w:val="32"/>
        </w:rPr>
        <w:t xml:space="preserve"> g service share/</w:t>
      </w:r>
      <w:proofErr w:type="spellStart"/>
      <w:r w:rsidRPr="00E52EA7">
        <w:rPr>
          <w:rFonts w:hint="eastAsia"/>
          <w:color w:val="000000" w:themeColor="text1"/>
          <w:sz w:val="32"/>
        </w:rPr>
        <w:t>cfjiadong</w:t>
      </w:r>
      <w:proofErr w:type="spellEnd"/>
    </w:p>
    <w:p w:rsidR="00E52EA7" w:rsidRPr="00E52EA7" w:rsidRDefault="00AC28A3">
      <w:pPr>
        <w:rPr>
          <w:rFonts w:hint="eastAsia"/>
          <w:color w:val="000000" w:themeColor="text1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F5F2E" wp14:editId="11232C0C">
                <wp:simplePos x="0" y="0"/>
                <wp:positionH relativeFrom="column">
                  <wp:posOffset>3116580</wp:posOffset>
                </wp:positionH>
                <wp:positionV relativeFrom="paragraph">
                  <wp:posOffset>3725545</wp:posOffset>
                </wp:positionV>
                <wp:extent cx="1817370" cy="674370"/>
                <wp:effectExtent l="0" t="0" r="1143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74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8A3" w:rsidRPr="00196131" w:rsidRDefault="00AC28A3" w:rsidP="00AC28A3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在服务中定义要用的类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245.4pt;margin-top:293.35pt;width:143.1pt;height:5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" filled="f" strokecolor="red" strokeweight="2pt">
                <v:textbox>
                  <w:txbxContent>
                    <w:p w:rsidR="00AC28A3" w:rsidRPr="00196131" w:rsidRDefault="00AC28A3" w:rsidP="00AC28A3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</w:rPr>
                        <w:t>在服务中定义要用的类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3781F4" wp14:editId="6181593C">
                <wp:simplePos x="0" y="0"/>
                <wp:positionH relativeFrom="column">
                  <wp:posOffset>2299970</wp:posOffset>
                </wp:positionH>
                <wp:positionV relativeFrom="paragraph">
                  <wp:posOffset>4085590</wp:posOffset>
                </wp:positionV>
                <wp:extent cx="641985" cy="217170"/>
                <wp:effectExtent l="0" t="19050" r="43815" b="3048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21717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5" o:spid="_x0000_s1026" type="#_x0000_t13" style="position:absolute;left:0;text-align:left;margin-left:181.1pt;margin-top:321.7pt;width:50.55pt;height:17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" adj="17947" filled="f" strokecolor="red" strokeweight="2pt"/>
            </w:pict>
          </mc:Fallback>
        </mc:AlternateContent>
      </w:r>
      <w:r w:rsidR="006950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94CB5" wp14:editId="29108389">
                <wp:simplePos x="0" y="0"/>
                <wp:positionH relativeFrom="column">
                  <wp:posOffset>3901</wp:posOffset>
                </wp:positionH>
                <wp:positionV relativeFrom="paragraph">
                  <wp:posOffset>2681786</wp:posOffset>
                </wp:positionV>
                <wp:extent cx="2264228" cy="2852058"/>
                <wp:effectExtent l="0" t="0" r="2222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8" cy="28520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.3pt;margin-top:211.15pt;width:178.3pt;height:22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" filled="f" strokecolor="red" strokeweight="2pt"/>
            </w:pict>
          </mc:Fallback>
        </mc:AlternateContent>
      </w:r>
      <w:r w:rsidR="00A331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EC4B0" wp14:editId="27CC8C33">
                <wp:simplePos x="0" y="0"/>
                <wp:positionH relativeFrom="column">
                  <wp:posOffset>4434205</wp:posOffset>
                </wp:positionH>
                <wp:positionV relativeFrom="paragraph">
                  <wp:posOffset>1690370</wp:posOffset>
                </wp:positionV>
                <wp:extent cx="1817370" cy="674370"/>
                <wp:effectExtent l="0" t="0" r="1143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74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03B" w:rsidRPr="00196131" w:rsidRDefault="0069503B" w:rsidP="00A33136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获取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7" style="position:absolute;left:0;text-align:left;margin-left:349.15pt;margin-top:133.1pt;width:143.1pt;height:5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" filled="f" strokecolor="red" strokeweight="2pt">
                <v:textbox>
                  <w:txbxContent>
                    <w:p w:rsidR="0069503B" w:rsidRPr="00196131" w:rsidRDefault="0069503B" w:rsidP="00A33136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</w:rPr>
                        <w:t>获取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  <w:sz w:val="36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  <w:sz w:val="36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 w:rsidR="00A331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18F7E" wp14:editId="78EA9DFA">
                <wp:simplePos x="0" y="0"/>
                <wp:positionH relativeFrom="column">
                  <wp:posOffset>3650615</wp:posOffset>
                </wp:positionH>
                <wp:positionV relativeFrom="paragraph">
                  <wp:posOffset>2006872</wp:posOffset>
                </wp:positionV>
                <wp:extent cx="642257" cy="217170"/>
                <wp:effectExtent l="0" t="19050" r="43815" b="3048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57" cy="21717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12" o:spid="_x0000_s1026" type="#_x0000_t13" style="position:absolute;left:0;text-align:left;margin-left:287.45pt;margin-top:158pt;width:50.55pt;height:17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" adj="17948" filled="f" strokecolor="red" strokeweight="2pt"/>
            </w:pict>
          </mc:Fallback>
        </mc:AlternateContent>
      </w:r>
      <w:r w:rsidR="00A331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58319" wp14:editId="36132E0C">
                <wp:simplePos x="0" y="0"/>
                <wp:positionH relativeFrom="column">
                  <wp:posOffset>112758</wp:posOffset>
                </wp:positionH>
                <wp:positionV relativeFrom="paragraph">
                  <wp:posOffset>1854472</wp:posOffset>
                </wp:positionV>
                <wp:extent cx="3733800" cy="555172"/>
                <wp:effectExtent l="0" t="0" r="1905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55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8.9pt;margin-top:146pt;width:294pt;height:4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" filled="f" strokecolor="red" strokeweight="2pt"/>
            </w:pict>
          </mc:Fallback>
        </mc:AlternateContent>
      </w:r>
      <w:r w:rsidR="001961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7F039" wp14:editId="05177E39">
                <wp:simplePos x="0" y="0"/>
                <wp:positionH relativeFrom="column">
                  <wp:posOffset>4434386</wp:posOffset>
                </wp:positionH>
                <wp:positionV relativeFrom="paragraph">
                  <wp:posOffset>635272</wp:posOffset>
                </wp:positionV>
                <wp:extent cx="1817915" cy="674914"/>
                <wp:effectExtent l="0" t="0" r="1143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915" cy="674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03B" w:rsidRPr="00196131" w:rsidRDefault="0069503B" w:rsidP="00196131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 w:rsidRPr="00196131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注入器注入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349.15pt;margin-top:50pt;width:143.15pt;height:5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" filled="f" strokecolor="red" strokeweight="2pt">
                <v:textbox>
                  <w:txbxContent>
                    <w:p w:rsidR="0069503B" w:rsidRPr="00196131" w:rsidRDefault="0069503B" w:rsidP="00196131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 w:rsidRPr="00196131">
                        <w:rPr>
                          <w:rFonts w:hint="eastAsia"/>
                          <w:color w:val="FF0000"/>
                          <w:sz w:val="36"/>
                        </w:rPr>
                        <w:t>注入器注入</w:t>
                      </w:r>
                    </w:p>
                  </w:txbxContent>
                </v:textbox>
              </v:rect>
            </w:pict>
          </mc:Fallback>
        </mc:AlternateContent>
      </w:r>
      <w:r w:rsidR="00DB7E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B3C99" wp14:editId="77A0675C">
                <wp:simplePos x="0" y="0"/>
                <wp:positionH relativeFrom="column">
                  <wp:posOffset>3192961</wp:posOffset>
                </wp:positionH>
                <wp:positionV relativeFrom="paragraph">
                  <wp:posOffset>885644</wp:posOffset>
                </wp:positionV>
                <wp:extent cx="1034597" cy="217714"/>
                <wp:effectExtent l="0" t="19050" r="32385" b="3048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597" cy="21771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9" o:spid="_x0000_s1026" type="#_x0000_t13" style="position:absolute;left:0;text-align:left;margin-left:251.4pt;margin-top:69.75pt;width:81.45pt;height:1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" adj="19327" filled="f" strokecolor="red" strokeweight="2pt"/>
            </w:pict>
          </mc:Fallback>
        </mc:AlternateContent>
      </w:r>
      <w:r w:rsidR="00C667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2834186</wp:posOffset>
                </wp:positionH>
                <wp:positionV relativeFrom="paragraph">
                  <wp:posOffset>493758</wp:posOffset>
                </wp:positionV>
                <wp:extent cx="359229" cy="968828"/>
                <wp:effectExtent l="19050" t="38100" r="60325" b="222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229" cy="9688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23.15pt;margin-top:38.9pt;width:28.3pt;height:7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" strokecolor="red" strokeweight="2.25pt">
                <v:stroke endarrow="open"/>
              </v:shape>
            </w:pict>
          </mc:Fallback>
        </mc:AlternateContent>
      </w:r>
      <w:r w:rsidR="00E402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3901</wp:posOffset>
                </wp:positionH>
                <wp:positionV relativeFrom="paragraph">
                  <wp:posOffset>232501</wp:posOffset>
                </wp:positionV>
                <wp:extent cx="3907971" cy="206828"/>
                <wp:effectExtent l="0" t="0" r="1651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971" cy="206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.3pt;margin-top:18.3pt;width:307.7pt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" filled="f" strokecolor="red" strokeweight="2pt"/>
            </w:pict>
          </mc:Fallback>
        </mc:AlternateContent>
      </w:r>
      <w:r w:rsidR="00E402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178072</wp:posOffset>
                </wp:positionH>
                <wp:positionV relativeFrom="paragraph">
                  <wp:posOffset>1462586</wp:posOffset>
                </wp:positionV>
                <wp:extent cx="3254829" cy="228600"/>
                <wp:effectExtent l="0" t="0" r="2222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829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14pt;margin-top:115.15pt;width:256.3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" filled="f" strokecolor="red" strokeweight="2pt"/>
            </w:pict>
          </mc:Fallback>
        </mc:AlternateContent>
      </w:r>
      <w:r w:rsidR="00E40285">
        <w:rPr>
          <w:noProof/>
        </w:rPr>
        <w:drawing>
          <wp:inline distT="0" distB="0" distL="0" distR="0" wp14:anchorId="5E8AEC07" wp14:editId="601C89F1">
            <wp:extent cx="4076700" cy="5819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CA" w:rsidRDefault="00DC1DAB">
      <w:pPr>
        <w:rPr>
          <w:rFonts w:hint="eastAsia"/>
          <w:color w:val="000000" w:themeColor="text1"/>
          <w:sz w:val="32"/>
        </w:rPr>
      </w:pPr>
      <w:r w:rsidRPr="00931702">
        <w:rPr>
          <w:rFonts w:hint="eastAsia"/>
          <w:color w:val="000000" w:themeColor="text1"/>
          <w:sz w:val="32"/>
        </w:rPr>
        <w:t>4.</w:t>
      </w:r>
      <w:r w:rsidR="00023C51">
        <w:rPr>
          <w:rFonts w:hint="eastAsia"/>
          <w:color w:val="000000" w:themeColor="text1"/>
          <w:sz w:val="32"/>
        </w:rPr>
        <w:t>在组件的</w:t>
      </w:r>
      <w:proofErr w:type="spellStart"/>
      <w:r w:rsidR="00023C51">
        <w:rPr>
          <w:rFonts w:hint="eastAsia"/>
          <w:color w:val="000000" w:themeColor="text1"/>
          <w:sz w:val="32"/>
        </w:rPr>
        <w:t>ts</w:t>
      </w:r>
      <w:proofErr w:type="spellEnd"/>
      <w:r w:rsidR="00023C51">
        <w:rPr>
          <w:rFonts w:hint="eastAsia"/>
          <w:color w:val="000000" w:themeColor="text1"/>
          <w:sz w:val="32"/>
        </w:rPr>
        <w:t>文件中获取具体的数据值</w:t>
      </w:r>
    </w:p>
    <w:p w:rsidR="00831A73" w:rsidRPr="00931702" w:rsidRDefault="00C82E03">
      <w:pPr>
        <w:rPr>
          <w:rFonts w:hint="eastAsia"/>
          <w:color w:val="000000" w:themeColor="text1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276044</wp:posOffset>
                </wp:positionH>
                <wp:positionV relativeFrom="paragraph">
                  <wp:posOffset>5131072</wp:posOffset>
                </wp:positionV>
                <wp:extent cx="4474028" cy="304800"/>
                <wp:effectExtent l="0" t="0" r="2222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028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style="position:absolute;left:0;text-align:left;margin-left:21.75pt;margin-top:404pt;width:352.3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" filled="f" strokecolor="red" strokeweight="2pt"/>
            </w:pict>
          </mc:Fallback>
        </mc:AlternateContent>
      </w:r>
      <w:r w:rsidR="006847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583E70" wp14:editId="4F602155">
                <wp:simplePos x="0" y="0"/>
                <wp:positionH relativeFrom="column">
                  <wp:posOffset>4978672</wp:posOffset>
                </wp:positionH>
                <wp:positionV relativeFrom="paragraph">
                  <wp:posOffset>3628390</wp:posOffset>
                </wp:positionV>
                <wp:extent cx="1817370" cy="1937658"/>
                <wp:effectExtent l="0" t="0" r="11430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9376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38" w:rsidRPr="00196131" w:rsidRDefault="00684738" w:rsidP="00684738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调用服务中的方法，并获取到实际的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文件中的数据</w:t>
                            </w:r>
                            <w:r w:rsidR="00945DB6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，这里参数</w:t>
                            </w:r>
                            <w:proofErr w:type="gramStart"/>
                            <w:r w:rsidR="00945DB6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很</w:t>
                            </w:r>
                            <w:proofErr w:type="gramEnd"/>
                            <w:r w:rsidR="00945DB6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关键！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9" style="position:absolute;left:0;text-align:left;margin-left:392pt;margin-top:285.7pt;width:143.1pt;height:15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" filled="f" strokecolor="red" strokeweight="2pt">
                <v:textbox>
                  <w:txbxContent>
                    <w:p w:rsidR="00684738" w:rsidRPr="00196131" w:rsidRDefault="00684738" w:rsidP="00684738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</w:rPr>
                        <w:t>调用服务中的方法，并获取到实际的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  <w:sz w:val="36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  <w:sz w:val="36"/>
                        </w:rPr>
                        <w:t>文件中的数据</w:t>
                      </w:r>
                      <w:r w:rsidR="00945DB6">
                        <w:rPr>
                          <w:rFonts w:hint="eastAsia"/>
                          <w:color w:val="FF0000"/>
                          <w:sz w:val="36"/>
                        </w:rPr>
                        <w:t>，这里参数</w:t>
                      </w:r>
                      <w:proofErr w:type="gramStart"/>
                      <w:r w:rsidR="00945DB6">
                        <w:rPr>
                          <w:rFonts w:hint="eastAsia"/>
                          <w:color w:val="FF0000"/>
                          <w:sz w:val="36"/>
                        </w:rPr>
                        <w:t>很</w:t>
                      </w:r>
                      <w:proofErr w:type="gramEnd"/>
                      <w:r w:rsidR="00945DB6">
                        <w:rPr>
                          <w:rFonts w:hint="eastAsia"/>
                          <w:color w:val="FF0000"/>
                          <w:sz w:val="36"/>
                        </w:rPr>
                        <w:t>关键！</w:t>
                      </w:r>
                    </w:p>
                  </w:txbxContent>
                </v:textbox>
              </v:rect>
            </w:pict>
          </mc:Fallback>
        </mc:AlternateContent>
      </w:r>
      <w:r w:rsidR="00055F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38F58" wp14:editId="580F0413">
                <wp:simplePos x="0" y="0"/>
                <wp:positionH relativeFrom="column">
                  <wp:posOffset>3901</wp:posOffset>
                </wp:positionH>
                <wp:positionV relativeFrom="paragraph">
                  <wp:posOffset>4434386</wp:posOffset>
                </wp:positionV>
                <wp:extent cx="4909457" cy="1132115"/>
                <wp:effectExtent l="0" t="0" r="2476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9457" cy="1132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style="position:absolute;left:0;text-align:left;margin-left:.3pt;margin-top:349.15pt;width:386.55pt;height:8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" filled="f" strokecolor="red" strokeweight="2pt"/>
            </w:pict>
          </mc:Fallback>
        </mc:AlternateContent>
      </w:r>
      <w:r w:rsidR="00055F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C3653" wp14:editId="7C5CFDCB">
                <wp:simplePos x="0" y="0"/>
                <wp:positionH relativeFrom="column">
                  <wp:posOffset>210729</wp:posOffset>
                </wp:positionH>
                <wp:positionV relativeFrom="paragraph">
                  <wp:posOffset>2376805</wp:posOffset>
                </wp:positionV>
                <wp:extent cx="5018315" cy="467995"/>
                <wp:effectExtent l="0" t="0" r="11430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315" cy="467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16.6pt;margin-top:187.15pt;width:395.15pt;height:36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" filled="f" strokecolor="red" strokeweight="2pt"/>
            </w:pict>
          </mc:Fallback>
        </mc:AlternateContent>
      </w:r>
      <w:r w:rsidR="00055F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814750" wp14:editId="7899978F">
                <wp:simplePos x="0" y="0"/>
                <wp:positionH relativeFrom="column">
                  <wp:posOffset>210729</wp:posOffset>
                </wp:positionH>
                <wp:positionV relativeFrom="paragraph">
                  <wp:posOffset>1898015</wp:posOffset>
                </wp:positionV>
                <wp:extent cx="3712029" cy="478971"/>
                <wp:effectExtent l="0" t="0" r="22225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029" cy="4789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16.6pt;margin-top:149.45pt;width:292.3pt;height:3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" filled="f" strokecolor="red" strokeweight="2pt"/>
            </w:pict>
          </mc:Fallback>
        </mc:AlternateContent>
      </w:r>
      <w:r w:rsidR="00055F5A">
        <w:rPr>
          <w:noProof/>
        </w:rPr>
        <w:drawing>
          <wp:inline distT="0" distB="0" distL="0" distR="0" wp14:anchorId="5A2A66F6" wp14:editId="27BCC129">
            <wp:extent cx="6301952" cy="5900057"/>
            <wp:effectExtent l="0" t="0" r="381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952" cy="59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BE" w:rsidRDefault="001C63BE">
      <w:pPr>
        <w:rPr>
          <w:rFonts w:hint="eastAsia"/>
          <w:color w:val="FF0000"/>
          <w:sz w:val="32"/>
        </w:rPr>
      </w:pPr>
    </w:p>
    <w:p w:rsidR="001C63BE" w:rsidRDefault="001C63BE">
      <w:pPr>
        <w:rPr>
          <w:rFonts w:hint="eastAsia"/>
          <w:color w:val="FF0000"/>
          <w:sz w:val="32"/>
        </w:rPr>
      </w:pPr>
    </w:p>
    <w:p w:rsidR="001C63BE" w:rsidRDefault="006078D1">
      <w:pPr>
        <w:rPr>
          <w:rFonts w:hint="eastAsia"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0FDF87D" wp14:editId="7A329305">
            <wp:simplePos x="0" y="0"/>
            <wp:positionH relativeFrom="column">
              <wp:posOffset>3810</wp:posOffset>
            </wp:positionH>
            <wp:positionV relativeFrom="paragraph">
              <wp:posOffset>264160</wp:posOffset>
            </wp:positionV>
            <wp:extent cx="4974590" cy="211836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FF0000"/>
          <w:sz w:val="32"/>
        </w:rPr>
        <w:t>注：比较一下官方文档上的获取</w:t>
      </w:r>
      <w:proofErr w:type="spellStart"/>
      <w:r>
        <w:rPr>
          <w:rFonts w:hint="eastAsia"/>
          <w:color w:val="FF0000"/>
          <w:sz w:val="32"/>
        </w:rPr>
        <w:t>json</w:t>
      </w:r>
      <w:proofErr w:type="spellEnd"/>
      <w:r>
        <w:rPr>
          <w:rFonts w:hint="eastAsia"/>
          <w:color w:val="FF0000"/>
          <w:sz w:val="32"/>
        </w:rPr>
        <w:t>数据的方法：</w:t>
      </w:r>
    </w:p>
    <w:p w:rsidR="006078D1" w:rsidRDefault="006078D1">
      <w:pPr>
        <w:rPr>
          <w:rFonts w:hint="eastAsia"/>
          <w:color w:val="FF0000"/>
          <w:sz w:val="32"/>
        </w:rPr>
      </w:pPr>
    </w:p>
    <w:p w:rsidR="001C63BE" w:rsidRDefault="001C63BE">
      <w:pPr>
        <w:rPr>
          <w:rFonts w:hint="eastAsia"/>
          <w:color w:val="FF0000"/>
          <w:sz w:val="32"/>
        </w:rPr>
      </w:pPr>
    </w:p>
    <w:p w:rsidR="001C63BE" w:rsidRPr="00E52EA7" w:rsidRDefault="00105B61">
      <w:pPr>
        <w:rPr>
          <w:rFonts w:hint="eastAsia"/>
          <w:color w:val="FF0000"/>
          <w:sz w:val="32"/>
        </w:rPr>
      </w:pPr>
      <w:r>
        <w:rPr>
          <w:rFonts w:hint="eastAsia"/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-4707799</wp:posOffset>
                </wp:positionH>
                <wp:positionV relativeFrom="paragraph">
                  <wp:posOffset>179342</wp:posOffset>
                </wp:positionV>
                <wp:extent cx="4277995" cy="1251857"/>
                <wp:effectExtent l="0" t="0" r="27305" b="247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995" cy="1251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26" style="position:absolute;left:0;text-align:left;margin-left:-370.7pt;margin-top:14.1pt;width:336.85pt;height:98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" filled="f" strokecolor="red" strokeweight="2pt"/>
            </w:pict>
          </mc:Fallback>
        </mc:AlternateContent>
      </w:r>
    </w:p>
    <w:p w:rsidR="00BE69CA" w:rsidRDefault="00BE69CA">
      <w:pPr>
        <w:rPr>
          <w:rFonts w:hint="eastAsia"/>
          <w:sz w:val="32"/>
        </w:rPr>
      </w:pPr>
      <w:bookmarkStart w:id="0" w:name="_GoBack"/>
      <w:bookmarkEnd w:id="0"/>
    </w:p>
    <w:p w:rsidR="00BE69CA" w:rsidRDefault="00BE69CA">
      <w:pPr>
        <w:rPr>
          <w:rFonts w:hint="eastAsia"/>
          <w:sz w:val="32"/>
        </w:rPr>
      </w:pPr>
    </w:p>
    <w:p w:rsidR="00BE69CA" w:rsidRDefault="00BE69CA">
      <w:pPr>
        <w:rPr>
          <w:rFonts w:hint="eastAsia"/>
          <w:sz w:val="32"/>
        </w:rPr>
      </w:pPr>
    </w:p>
    <w:p w:rsidR="00A279AC" w:rsidRPr="00A279AC" w:rsidRDefault="00A279AC">
      <w:pPr>
        <w:rPr>
          <w:sz w:val="32"/>
        </w:rPr>
      </w:pPr>
    </w:p>
    <w:sectPr w:rsidR="00A279AC" w:rsidRPr="00A279AC" w:rsidSect="00A00684">
      <w:pgSz w:w="11907" w:h="16840" w:code="9"/>
      <w:pgMar w:top="851" w:right="851" w:bottom="851" w:left="851" w:header="907" w:footer="1021" w:gutter="0"/>
      <w:paperSrc w:first="15" w:other="15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2D"/>
    <w:rsid w:val="00023C51"/>
    <w:rsid w:val="00055F5A"/>
    <w:rsid w:val="00105B61"/>
    <w:rsid w:val="001546ED"/>
    <w:rsid w:val="00196131"/>
    <w:rsid w:val="001C63BE"/>
    <w:rsid w:val="00220CD4"/>
    <w:rsid w:val="002D52F8"/>
    <w:rsid w:val="002E6345"/>
    <w:rsid w:val="003144BF"/>
    <w:rsid w:val="00353FC9"/>
    <w:rsid w:val="005423EC"/>
    <w:rsid w:val="006078D1"/>
    <w:rsid w:val="00673F40"/>
    <w:rsid w:val="00684738"/>
    <w:rsid w:val="0069503B"/>
    <w:rsid w:val="007B414D"/>
    <w:rsid w:val="00831A73"/>
    <w:rsid w:val="00834536"/>
    <w:rsid w:val="00837163"/>
    <w:rsid w:val="00872EED"/>
    <w:rsid w:val="00931702"/>
    <w:rsid w:val="00945DB6"/>
    <w:rsid w:val="00961D9C"/>
    <w:rsid w:val="00A00684"/>
    <w:rsid w:val="00A279AC"/>
    <w:rsid w:val="00A33136"/>
    <w:rsid w:val="00AC28A3"/>
    <w:rsid w:val="00B213B5"/>
    <w:rsid w:val="00B7212A"/>
    <w:rsid w:val="00BE69CA"/>
    <w:rsid w:val="00C55B2D"/>
    <w:rsid w:val="00C6674B"/>
    <w:rsid w:val="00C82E03"/>
    <w:rsid w:val="00C9694E"/>
    <w:rsid w:val="00DB7E9D"/>
    <w:rsid w:val="00DC1DAB"/>
    <w:rsid w:val="00E40285"/>
    <w:rsid w:val="00E5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69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69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69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6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B4255184.dotm</Template>
  <TotalTime>32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10156234C</dc:creator>
  <cp:keywords/>
  <dc:description/>
  <cp:lastModifiedBy>10156234C</cp:lastModifiedBy>
  <cp:revision>37</cp:revision>
  <dcterms:created xsi:type="dcterms:W3CDTF">2018-11-16T02:23:00Z</dcterms:created>
  <dcterms:modified xsi:type="dcterms:W3CDTF">2018-11-16T02:55:00Z</dcterms:modified>
</cp:coreProperties>
</file>