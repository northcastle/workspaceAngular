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684" w:rsidRPr="00753180" w:rsidRDefault="00753180" w:rsidP="00753180">
      <w:pPr>
        <w:jc w:val="center"/>
        <w:rPr>
          <w:sz w:val="36"/>
        </w:rPr>
      </w:pPr>
      <w:r w:rsidRPr="00753180">
        <w:rPr>
          <w:rFonts w:hint="eastAsia"/>
          <w:sz w:val="36"/>
        </w:rPr>
        <w:t>Angular</w:t>
      </w:r>
      <w:r w:rsidRPr="00753180">
        <w:rPr>
          <w:rFonts w:hint="eastAsia"/>
          <w:sz w:val="36"/>
        </w:rPr>
        <w:t>与服务器进行通信</w:t>
      </w:r>
    </w:p>
    <w:p w:rsidR="00753180" w:rsidRPr="00753180" w:rsidRDefault="00753180">
      <w:pPr>
        <w:jc w:val="center"/>
        <w:rPr>
          <w:sz w:val="36"/>
        </w:rPr>
      </w:pPr>
      <w:bookmarkStart w:id="0" w:name="_GoBack"/>
      <w:bookmarkEnd w:id="0"/>
    </w:p>
    <w:sectPr w:rsidR="00753180" w:rsidRPr="00753180" w:rsidSect="00A00684">
      <w:pgSz w:w="11907" w:h="16840" w:code="9"/>
      <w:pgMar w:top="851" w:right="851" w:bottom="851" w:left="851" w:header="907" w:footer="1021" w:gutter="0"/>
      <w:paperSrc w:first="15" w:other="15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F24"/>
    <w:rsid w:val="002E6345"/>
    <w:rsid w:val="00353FC9"/>
    <w:rsid w:val="00753180"/>
    <w:rsid w:val="00A00684"/>
    <w:rsid w:val="00EC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DDA2FC39.dotm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10156234C</dc:creator>
  <cp:keywords/>
  <dc:description/>
  <cp:lastModifiedBy>10156234C</cp:lastModifiedBy>
  <cp:revision>2</cp:revision>
  <dcterms:created xsi:type="dcterms:W3CDTF">2018-11-21T02:28:00Z</dcterms:created>
  <dcterms:modified xsi:type="dcterms:W3CDTF">2018-11-21T02:29:00Z</dcterms:modified>
</cp:coreProperties>
</file>