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84" w:rsidRDefault="000F7B8F" w:rsidP="009471BC">
      <w:pPr>
        <w:rPr>
          <w:sz w:val="48"/>
        </w:rPr>
      </w:pPr>
      <w:r w:rsidRPr="007E2586">
        <w:rPr>
          <w:rFonts w:hint="eastAsia"/>
          <w:sz w:val="48"/>
        </w:rPr>
        <w:t>6.</w:t>
      </w:r>
      <w:r w:rsidR="00BE5EA1" w:rsidRPr="007E2586">
        <w:rPr>
          <w:rFonts w:hint="eastAsia"/>
          <w:sz w:val="48"/>
        </w:rPr>
        <w:t>Angular</w:t>
      </w:r>
      <w:r w:rsidR="00BE5EA1" w:rsidRPr="007E2586">
        <w:rPr>
          <w:rFonts w:hint="eastAsia"/>
          <w:sz w:val="48"/>
        </w:rPr>
        <w:t>变更检测机制和</w:t>
      </w:r>
      <w:proofErr w:type="spellStart"/>
      <w:r w:rsidR="00BE5EA1" w:rsidRPr="007E2586">
        <w:rPr>
          <w:rFonts w:hint="eastAsia"/>
          <w:sz w:val="48"/>
        </w:rPr>
        <w:t>DoCheck</w:t>
      </w:r>
      <w:proofErr w:type="spellEnd"/>
      <w:r w:rsidR="00BE5EA1" w:rsidRPr="007E2586">
        <w:rPr>
          <w:rFonts w:hint="eastAsia"/>
          <w:sz w:val="48"/>
        </w:rPr>
        <w:t>钩子</w:t>
      </w:r>
    </w:p>
    <w:p w:rsidR="005A1A78" w:rsidRPr="007E2586" w:rsidRDefault="005A1A78" w:rsidP="009471BC">
      <w:pPr>
        <w:rPr>
          <w:sz w:val="48"/>
        </w:rPr>
      </w:pPr>
      <w:r>
        <w:rPr>
          <w:rFonts w:hint="eastAsia"/>
          <w:sz w:val="48"/>
        </w:rPr>
        <w:t>需要依赖</w:t>
      </w:r>
      <w:r>
        <w:rPr>
          <w:rFonts w:hint="eastAsia"/>
          <w:sz w:val="48"/>
        </w:rPr>
        <w:t>zone.js</w:t>
      </w:r>
      <w:r>
        <w:rPr>
          <w:rFonts w:hint="eastAsia"/>
          <w:sz w:val="48"/>
        </w:rPr>
        <w:t>文件，在</w:t>
      </w:r>
      <w:proofErr w:type="spellStart"/>
      <w:r>
        <w:rPr>
          <w:rFonts w:hint="eastAsia"/>
          <w:sz w:val="48"/>
        </w:rPr>
        <w:t>package.json</w:t>
      </w:r>
      <w:proofErr w:type="spellEnd"/>
      <w:r>
        <w:rPr>
          <w:rFonts w:hint="eastAsia"/>
          <w:sz w:val="48"/>
        </w:rPr>
        <w:t>中可以看到的</w:t>
      </w:r>
    </w:p>
    <w:p w:rsidR="00BE5EA1" w:rsidRDefault="00BE5EA1" w:rsidP="009471BC"/>
    <w:p w:rsidR="00BE5EA1" w:rsidRPr="00607630" w:rsidRDefault="00A00EC3" w:rsidP="009471BC">
      <w:pPr>
        <w:rPr>
          <w:sz w:val="32"/>
        </w:rPr>
      </w:pPr>
      <w:r w:rsidRPr="00607630">
        <w:rPr>
          <w:rFonts w:hint="eastAsia"/>
          <w:sz w:val="32"/>
        </w:rPr>
        <w:t>在上一个试验中的子组建中继续添加如下内容：</w:t>
      </w:r>
    </w:p>
    <w:p w:rsidR="00A00EC3" w:rsidRPr="00607630" w:rsidRDefault="00A00EC3" w:rsidP="009471BC">
      <w:pPr>
        <w:rPr>
          <w:sz w:val="32"/>
        </w:rPr>
      </w:pPr>
    </w:p>
    <w:p w:rsidR="00A00EC3" w:rsidRPr="00607630" w:rsidRDefault="00B30D92" w:rsidP="00A00EC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07630">
        <w:rPr>
          <w:rFonts w:hint="eastAsia"/>
          <w:sz w:val="32"/>
        </w:rPr>
        <w:t>子组件</w:t>
      </w:r>
      <w:proofErr w:type="spellStart"/>
      <w:r w:rsidR="00A00EC3" w:rsidRPr="00607630">
        <w:rPr>
          <w:rFonts w:hint="eastAsia"/>
          <w:sz w:val="32"/>
        </w:rPr>
        <w:t>ts</w:t>
      </w:r>
      <w:proofErr w:type="spellEnd"/>
      <w:r w:rsidR="00A00EC3" w:rsidRPr="00607630">
        <w:rPr>
          <w:rFonts w:hint="eastAsia"/>
          <w:sz w:val="32"/>
        </w:rPr>
        <w:t>文件：</w:t>
      </w:r>
    </w:p>
    <w:p w:rsidR="00B30D92" w:rsidRDefault="00B30D92" w:rsidP="00A00EC3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7ABB5" wp14:editId="7EA30D93">
            <wp:simplePos x="0" y="0"/>
            <wp:positionH relativeFrom="column">
              <wp:posOffset>191135</wp:posOffset>
            </wp:positionH>
            <wp:positionV relativeFrom="paragraph">
              <wp:posOffset>58420</wp:posOffset>
            </wp:positionV>
            <wp:extent cx="3638550" cy="14859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A00EC3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83DDC" wp14:editId="074A0568">
            <wp:simplePos x="0" y="0"/>
            <wp:positionH relativeFrom="column">
              <wp:posOffset>-3950970</wp:posOffset>
            </wp:positionH>
            <wp:positionV relativeFrom="paragraph">
              <wp:posOffset>254000</wp:posOffset>
            </wp:positionV>
            <wp:extent cx="6630035" cy="38766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D92" w:rsidRDefault="00B30D92" w:rsidP="00A00EC3">
      <w:pPr>
        <w:pStyle w:val="a3"/>
        <w:ind w:left="720" w:firstLineChars="0" w:firstLine="0"/>
      </w:pPr>
    </w:p>
    <w:p w:rsidR="00B30D92" w:rsidRDefault="00B30D92" w:rsidP="00B30D92"/>
    <w:p w:rsidR="00A00EC3" w:rsidRDefault="00A00EC3" w:rsidP="00A00EC3">
      <w:pPr>
        <w:pStyle w:val="a3"/>
        <w:ind w:left="720" w:firstLineChars="0" w:firstLine="0"/>
      </w:pPr>
    </w:p>
    <w:p w:rsidR="00A00EC3" w:rsidRPr="00607630" w:rsidRDefault="00B30D92" w:rsidP="00A00EC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07630">
        <w:rPr>
          <w:rFonts w:hint="eastAsia"/>
          <w:sz w:val="32"/>
        </w:rPr>
        <w:t>子组建</w:t>
      </w:r>
      <w:r w:rsidR="00A00EC3" w:rsidRPr="00607630">
        <w:rPr>
          <w:rFonts w:hint="eastAsia"/>
          <w:sz w:val="32"/>
        </w:rPr>
        <w:t>html</w:t>
      </w:r>
      <w:r w:rsidR="00A00EC3" w:rsidRPr="00607630">
        <w:rPr>
          <w:rFonts w:hint="eastAsia"/>
          <w:sz w:val="32"/>
        </w:rPr>
        <w:t>文件：</w:t>
      </w:r>
      <w:r w:rsidRPr="00607630">
        <w:rPr>
          <w:rFonts w:hint="eastAsia"/>
          <w:sz w:val="32"/>
        </w:rPr>
        <w:t>无需做任何改变</w:t>
      </w:r>
    </w:p>
    <w:p w:rsidR="00B30D92" w:rsidRPr="00607630" w:rsidRDefault="00B30D92" w:rsidP="00A00EC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07630">
        <w:rPr>
          <w:rFonts w:hint="eastAsia"/>
          <w:sz w:val="32"/>
        </w:rPr>
        <w:t>父组件</w:t>
      </w:r>
      <w:proofErr w:type="spellStart"/>
      <w:r w:rsidRPr="00607630">
        <w:rPr>
          <w:rFonts w:hint="eastAsia"/>
          <w:sz w:val="32"/>
        </w:rPr>
        <w:t>ts</w:t>
      </w:r>
      <w:proofErr w:type="spellEnd"/>
      <w:r w:rsidRPr="00607630">
        <w:rPr>
          <w:rFonts w:hint="eastAsia"/>
          <w:sz w:val="32"/>
        </w:rPr>
        <w:t>中</w:t>
      </w:r>
      <w:r w:rsidRPr="00607630">
        <w:rPr>
          <w:rFonts w:hint="eastAsia"/>
          <w:sz w:val="32"/>
        </w:rPr>
        <w:t xml:space="preserve">: </w:t>
      </w:r>
      <w:r w:rsidRPr="00607630">
        <w:rPr>
          <w:rFonts w:hint="eastAsia"/>
          <w:sz w:val="32"/>
        </w:rPr>
        <w:t>无需做任何改变</w:t>
      </w:r>
    </w:p>
    <w:p w:rsidR="00B30D92" w:rsidRPr="00607630" w:rsidRDefault="00B30D92" w:rsidP="00A00EC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07630">
        <w:rPr>
          <w:rFonts w:hint="eastAsia"/>
          <w:sz w:val="32"/>
        </w:rPr>
        <w:t>父组件</w:t>
      </w:r>
      <w:r w:rsidRPr="00607630">
        <w:rPr>
          <w:rFonts w:hint="eastAsia"/>
          <w:sz w:val="32"/>
        </w:rPr>
        <w:t>html</w:t>
      </w:r>
      <w:r w:rsidRPr="00607630">
        <w:rPr>
          <w:rFonts w:hint="eastAsia"/>
          <w:sz w:val="32"/>
        </w:rPr>
        <w:t>中：无需做任何改变</w:t>
      </w:r>
    </w:p>
    <w:p w:rsidR="007E2586" w:rsidRDefault="007E2586" w:rsidP="007E2586"/>
    <w:p w:rsidR="00607630" w:rsidRDefault="00607630" w:rsidP="007E2586">
      <w:pPr>
        <w:rPr>
          <w:sz w:val="44"/>
        </w:rPr>
      </w:pPr>
    </w:p>
    <w:p w:rsidR="00607630" w:rsidRDefault="00607630" w:rsidP="007E2586">
      <w:pPr>
        <w:rPr>
          <w:sz w:val="44"/>
        </w:rPr>
      </w:pPr>
    </w:p>
    <w:p w:rsidR="00607630" w:rsidRDefault="00607630" w:rsidP="007E2586">
      <w:pPr>
        <w:rPr>
          <w:sz w:val="44"/>
        </w:rPr>
      </w:pPr>
    </w:p>
    <w:p w:rsidR="00607630" w:rsidRDefault="00607630" w:rsidP="007E2586">
      <w:pPr>
        <w:rPr>
          <w:sz w:val="44"/>
        </w:rPr>
      </w:pPr>
    </w:p>
    <w:p w:rsidR="007E2586" w:rsidRDefault="00FE56A7" w:rsidP="007E2586">
      <w:pPr>
        <w:rPr>
          <w:sz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75328E" wp14:editId="74216CD7">
            <wp:simplePos x="0" y="0"/>
            <wp:positionH relativeFrom="column">
              <wp:posOffset>2450465</wp:posOffset>
            </wp:positionH>
            <wp:positionV relativeFrom="paragraph">
              <wp:posOffset>619760</wp:posOffset>
            </wp:positionV>
            <wp:extent cx="3705225" cy="35718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6FD">
        <w:rPr>
          <w:noProof/>
        </w:rPr>
        <w:drawing>
          <wp:anchor distT="0" distB="0" distL="114300" distR="114300" simplePos="0" relativeHeight="251660288" behindDoc="0" locked="0" layoutInCell="1" allowOverlap="1" wp14:anchorId="0B0DD1D3" wp14:editId="2C37383C">
            <wp:simplePos x="0" y="0"/>
            <wp:positionH relativeFrom="column">
              <wp:posOffset>2540</wp:posOffset>
            </wp:positionH>
            <wp:positionV relativeFrom="paragraph">
              <wp:posOffset>366395</wp:posOffset>
            </wp:positionV>
            <wp:extent cx="2403475" cy="3048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586" w:rsidRPr="007E2586">
        <w:rPr>
          <w:rFonts w:hint="eastAsia"/>
          <w:sz w:val="44"/>
        </w:rPr>
        <w:t>运行效果图</w:t>
      </w:r>
    </w:p>
    <w:p w:rsidR="000C46FD" w:rsidRPr="007E2586" w:rsidRDefault="005C290B" w:rsidP="007E2586">
      <w:pPr>
        <w:rPr>
          <w:sz w:val="44"/>
        </w:rPr>
      </w:pPr>
      <w:r>
        <w:rPr>
          <w:rFonts w:hint="eastAsia"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53C33" wp14:editId="11231DDD">
                <wp:simplePos x="0" y="0"/>
                <wp:positionH relativeFrom="column">
                  <wp:posOffset>2517140</wp:posOffset>
                </wp:positionH>
                <wp:positionV relativeFrom="paragraph">
                  <wp:posOffset>2032635</wp:posOffset>
                </wp:positionV>
                <wp:extent cx="3638550" cy="1790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98.2pt;margin-top:160.05pt;width:286.5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" filled="f" strokecolor="red" strokeweight="2pt"/>
            </w:pict>
          </mc:Fallback>
        </mc:AlternateContent>
      </w:r>
    </w:p>
    <w:p w:rsidR="00FE56A7" w:rsidRDefault="00FE56A7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</w:pPr>
    </w:p>
    <w:p w:rsidR="00B30D92" w:rsidRDefault="00B30D92" w:rsidP="00B30D92">
      <w:pPr>
        <w:pStyle w:val="a3"/>
        <w:ind w:left="720" w:firstLineChars="0" w:firstLine="0"/>
      </w:pPr>
    </w:p>
    <w:p w:rsidR="00FE56A7" w:rsidRDefault="00FE56A7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Default="00AC4B6B" w:rsidP="00B30D92">
      <w:pPr>
        <w:pStyle w:val="a3"/>
        <w:ind w:left="720" w:firstLineChars="0" w:firstLine="0"/>
        <w:rPr>
          <w:sz w:val="36"/>
        </w:rPr>
      </w:pPr>
    </w:p>
    <w:p w:rsidR="00AC4B6B" w:rsidRPr="001F0F15" w:rsidRDefault="00AC4B6B" w:rsidP="00B30D92">
      <w:pPr>
        <w:pStyle w:val="a3"/>
        <w:ind w:left="720" w:firstLineChars="0" w:firstLine="0"/>
        <w:rPr>
          <w:sz w:val="36"/>
        </w:rPr>
      </w:pPr>
    </w:p>
    <w:p w:rsidR="001F0F15" w:rsidRDefault="001F0F15" w:rsidP="00B30D92">
      <w:pPr>
        <w:pStyle w:val="a3"/>
        <w:ind w:left="720" w:firstLineChars="0" w:firstLine="0"/>
        <w:rPr>
          <w:sz w:val="36"/>
        </w:rPr>
      </w:pPr>
      <w:r w:rsidRPr="001F0F15">
        <w:rPr>
          <w:rFonts w:hint="eastAsia"/>
          <w:sz w:val="36"/>
        </w:rPr>
        <w:t>7.</w:t>
      </w:r>
      <w:r w:rsidRPr="001F0F15">
        <w:rPr>
          <w:rFonts w:hint="eastAsia"/>
          <w:sz w:val="36"/>
        </w:rPr>
        <w:t>在父组件中调用子组件的代码：</w:t>
      </w:r>
    </w:p>
    <w:p w:rsidR="00FE56A7" w:rsidRDefault="001F0F15" w:rsidP="001F0F15">
      <w:pPr>
        <w:pStyle w:val="a3"/>
        <w:ind w:left="720" w:firstLineChars="100" w:firstLine="240"/>
        <w:rPr>
          <w:sz w:val="24"/>
        </w:rPr>
      </w:pPr>
      <w:r w:rsidRPr="001F0F15">
        <w:rPr>
          <w:rFonts w:hint="eastAsia"/>
          <w:sz w:val="24"/>
        </w:rPr>
        <w:t>有两种方式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1.</w:t>
      </w:r>
      <w:r w:rsidR="00C11A35">
        <w:rPr>
          <w:rFonts w:hint="eastAsia"/>
          <w:sz w:val="24"/>
        </w:rPr>
        <w:t>在父组件的控制器中声明引用</w:t>
      </w:r>
    </w:p>
    <w:p w:rsidR="00C11A35" w:rsidRDefault="00C11A35" w:rsidP="00C11A35">
      <w:pPr>
        <w:pStyle w:val="a3"/>
        <w:ind w:left="720" w:firstLineChars="100" w:firstLine="240"/>
        <w:rPr>
          <w:sz w:val="24"/>
        </w:rPr>
      </w:pPr>
      <w:r>
        <w:rPr>
          <w:rFonts w:hint="eastAsia"/>
          <w:sz w:val="24"/>
        </w:rPr>
        <w:t xml:space="preserve">            2.</w:t>
      </w:r>
      <w:r>
        <w:rPr>
          <w:rFonts w:hint="eastAsia"/>
          <w:sz w:val="24"/>
        </w:rPr>
        <w:t>在父组件的模板中直接调用</w:t>
      </w:r>
    </w:p>
    <w:p w:rsidR="00AC4B6B" w:rsidRDefault="00AC4B6B" w:rsidP="00C11A35">
      <w:pPr>
        <w:pStyle w:val="a3"/>
        <w:ind w:left="720" w:firstLineChars="100" w:firstLine="240"/>
        <w:rPr>
          <w:sz w:val="24"/>
        </w:rPr>
      </w:pPr>
    </w:p>
    <w:p w:rsidR="00AC4B6B" w:rsidRPr="00C11A35" w:rsidRDefault="00AC4B6B" w:rsidP="00265A12">
      <w:pPr>
        <w:pStyle w:val="a3"/>
        <w:ind w:left="720" w:firstLineChars="100" w:firstLine="240"/>
        <w:rPr>
          <w:sz w:val="30"/>
          <w:szCs w:val="3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）子组件控制器</w:t>
      </w:r>
    </w:p>
    <w:p w:rsidR="00265A12" w:rsidRDefault="00265A12" w:rsidP="00B30D92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989E85" wp14:editId="4E064BD4">
            <wp:simplePos x="0" y="0"/>
            <wp:positionH relativeFrom="column">
              <wp:posOffset>735965</wp:posOffset>
            </wp:positionH>
            <wp:positionV relativeFrom="paragraph">
              <wp:posOffset>48260</wp:posOffset>
            </wp:positionV>
            <wp:extent cx="3286125" cy="992505"/>
            <wp:effectExtent l="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1F0F15" w:rsidRDefault="001F0F15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）子组件模板：不用操作任何东西</w:t>
      </w:r>
    </w:p>
    <w:p w:rsidR="00265A12" w:rsidRDefault="00265A12" w:rsidP="00B30D92">
      <w:pPr>
        <w:pStyle w:val="a3"/>
        <w:ind w:left="720" w:firstLineChars="0" w:firstLine="0"/>
      </w:pPr>
      <w:r>
        <w:rPr>
          <w:rFonts w:hint="eastAsia"/>
        </w:rPr>
        <w:t xml:space="preserve">   </w:t>
      </w:r>
    </w:p>
    <w:p w:rsidR="00265A12" w:rsidRDefault="00265A12" w:rsidP="00B30D92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在父组件的控制器中调用</w:t>
      </w:r>
    </w:p>
    <w:p w:rsidR="00265A12" w:rsidRDefault="00265A12" w:rsidP="00B30D92">
      <w:pPr>
        <w:pStyle w:val="a3"/>
        <w:ind w:left="7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）父组件模板：</w:t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821DFB" wp14:editId="37C4F409">
            <wp:simplePos x="0" y="0"/>
            <wp:positionH relativeFrom="column">
              <wp:posOffset>1297305</wp:posOffset>
            </wp:positionH>
            <wp:positionV relativeFrom="paragraph">
              <wp:posOffset>76200</wp:posOffset>
            </wp:positionV>
            <wp:extent cx="4314825" cy="1054735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5EAD3" wp14:editId="0F4E7793">
                <wp:simplePos x="0" y="0"/>
                <wp:positionH relativeFrom="column">
                  <wp:posOffset>2898140</wp:posOffset>
                </wp:positionH>
                <wp:positionV relativeFrom="paragraph">
                  <wp:posOffset>123190</wp:posOffset>
                </wp:positionV>
                <wp:extent cx="962025" cy="3238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228.2pt;margin-top:9.7pt;width:75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" filled="f" strokecolor="red" strokeweight="2pt"/>
            </w:pict>
          </mc:Fallback>
        </mc:AlternateContent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）父组件控制器：</w:t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75D2F" wp14:editId="744EBC5F">
                <wp:simplePos x="0" y="0"/>
                <wp:positionH relativeFrom="column">
                  <wp:posOffset>688340</wp:posOffset>
                </wp:positionH>
                <wp:positionV relativeFrom="paragraph">
                  <wp:posOffset>1045210</wp:posOffset>
                </wp:positionV>
                <wp:extent cx="5200650" cy="2571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54.2pt;margin-top:82.3pt;width:409.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D82B9" wp14:editId="34ACB093">
                <wp:simplePos x="0" y="0"/>
                <wp:positionH relativeFrom="column">
                  <wp:posOffset>459740</wp:posOffset>
                </wp:positionH>
                <wp:positionV relativeFrom="paragraph">
                  <wp:posOffset>597535</wp:posOffset>
                </wp:positionV>
                <wp:extent cx="4324350" cy="2190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6.2pt;margin-top:47.05pt;width:340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EC82C" wp14:editId="4C5238D8">
                <wp:simplePos x="0" y="0"/>
                <wp:positionH relativeFrom="column">
                  <wp:posOffset>526415</wp:posOffset>
                </wp:positionH>
                <wp:positionV relativeFrom="paragraph">
                  <wp:posOffset>349885</wp:posOffset>
                </wp:positionV>
                <wp:extent cx="1952625" cy="2476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41.45pt;margin-top:27.55pt;width:153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5B8FC9" wp14:editId="18A7D947">
            <wp:extent cx="5476875" cy="163184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12" w:rsidRDefault="002F3743" w:rsidP="00B30D92">
      <w:pPr>
        <w:pStyle w:val="a3"/>
        <w:ind w:left="720" w:firstLineChars="0" w:firstLine="0"/>
      </w:pPr>
      <w:r w:rsidRPr="000C0445">
        <w:rPr>
          <w:rFonts w:hint="eastAsia"/>
          <w:sz w:val="24"/>
        </w:rPr>
        <w:t>运行效果图</w:t>
      </w:r>
      <w:r w:rsidRPr="000C0445">
        <w:rPr>
          <w:rFonts w:hint="eastAsia"/>
          <w:sz w:val="24"/>
        </w:rPr>
        <w:t xml:space="preserve"> </w:t>
      </w:r>
      <w:r w:rsidRPr="000C0445">
        <w:rPr>
          <w:rFonts w:hint="eastAsia"/>
          <w:sz w:val="24"/>
        </w:rPr>
        <w:t>：</w:t>
      </w:r>
      <w:r>
        <w:rPr>
          <w:rFonts w:hint="eastAsia"/>
        </w:rPr>
        <w:t xml:space="preserve"> </w:t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660FD2" w:rsidP="00B30D92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59C61A" wp14:editId="20119FE0">
            <wp:simplePos x="0" y="0"/>
            <wp:positionH relativeFrom="column">
              <wp:posOffset>1297940</wp:posOffset>
            </wp:positionH>
            <wp:positionV relativeFrom="paragraph">
              <wp:posOffset>-1270</wp:posOffset>
            </wp:positionV>
            <wp:extent cx="2019300" cy="53848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265A12" w:rsidP="00B30D92">
      <w:pPr>
        <w:pStyle w:val="a3"/>
        <w:ind w:left="720" w:firstLineChars="0" w:firstLine="0"/>
      </w:pPr>
    </w:p>
    <w:p w:rsidR="00265A12" w:rsidRDefault="00660FD2" w:rsidP="00D66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方式二：在父组件模板中调用</w:t>
      </w:r>
    </w:p>
    <w:p w:rsidR="00D66998" w:rsidRDefault="007535D5" w:rsidP="00D66998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916305</wp:posOffset>
                </wp:positionV>
                <wp:extent cx="2895600" cy="3143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121.7pt;margin-top:72.15pt;width:22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506730</wp:posOffset>
                </wp:positionV>
                <wp:extent cx="704850" cy="2476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83.45pt;margin-top:39.9pt;width:55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01766E" wp14:editId="53291959">
            <wp:simplePos x="0" y="0"/>
            <wp:positionH relativeFrom="column">
              <wp:posOffset>-368935</wp:posOffset>
            </wp:positionH>
            <wp:positionV relativeFrom="paragraph">
              <wp:posOffset>240030</wp:posOffset>
            </wp:positionV>
            <wp:extent cx="7223125" cy="10668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998">
        <w:rPr>
          <w:rFonts w:hint="eastAsia"/>
        </w:rPr>
        <w:t>（</w:t>
      </w:r>
      <w:r w:rsidR="00D66998">
        <w:rPr>
          <w:rFonts w:hint="eastAsia"/>
        </w:rPr>
        <w:t>5.1</w:t>
      </w:r>
      <w:r w:rsidR="00D66998">
        <w:rPr>
          <w:rFonts w:hint="eastAsia"/>
        </w:rPr>
        <w:t>）父组件模板：</w:t>
      </w:r>
    </w:p>
    <w:p w:rsidR="00D66998" w:rsidRDefault="00D66998" w:rsidP="00D66998">
      <w:pPr>
        <w:ind w:firstLine="420"/>
      </w:pPr>
      <w:r>
        <w:rPr>
          <w:rFonts w:hint="eastAsia"/>
        </w:rPr>
        <w:lastRenderedPageBreak/>
        <w:t xml:space="preserve">     </w:t>
      </w:r>
    </w:p>
    <w:p w:rsidR="00265A12" w:rsidRDefault="007535D5" w:rsidP="00B30D92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）父组件控制器中</w:t>
      </w:r>
      <w:r>
        <w:rPr>
          <w:rFonts w:hint="eastAsia"/>
        </w:rPr>
        <w:t xml:space="preserve"> </w:t>
      </w:r>
      <w:r>
        <w:rPr>
          <w:rFonts w:hint="eastAsia"/>
        </w:rPr>
        <w:t>：不用写东西</w:t>
      </w:r>
    </w:p>
    <w:p w:rsidR="00E339D9" w:rsidRDefault="00E339D9" w:rsidP="00B30D92">
      <w:pPr>
        <w:pStyle w:val="a3"/>
        <w:ind w:left="720" w:firstLineChars="0" w:firstLine="0"/>
      </w:pPr>
    </w:p>
    <w:p w:rsidR="00E339D9" w:rsidRDefault="00CD134E" w:rsidP="00B30D92">
      <w:pPr>
        <w:pStyle w:val="a3"/>
        <w:ind w:left="720" w:firstLineChars="0" w:firstLine="0"/>
      </w:pPr>
      <w:r>
        <w:rPr>
          <w:rFonts w:hint="eastAsia"/>
        </w:rPr>
        <w:t>运行效果图：</w:t>
      </w:r>
    </w:p>
    <w:p w:rsidR="00CD134E" w:rsidRDefault="00B057E6" w:rsidP="00B30D92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C3737D7" wp14:editId="2D66181C">
            <wp:simplePos x="0" y="0"/>
            <wp:positionH relativeFrom="column">
              <wp:posOffset>2773680</wp:posOffset>
            </wp:positionH>
            <wp:positionV relativeFrom="paragraph">
              <wp:posOffset>41275</wp:posOffset>
            </wp:positionV>
            <wp:extent cx="2193925" cy="390525"/>
            <wp:effectExtent l="0" t="0" r="0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FD4D92">
        <w:rPr>
          <w:noProof/>
        </w:rPr>
        <w:drawing>
          <wp:anchor distT="0" distB="0" distL="114300" distR="114300" simplePos="0" relativeHeight="251673600" behindDoc="0" locked="0" layoutInCell="1" allowOverlap="1" wp14:anchorId="2E8C7F27" wp14:editId="5EF6C6D8">
            <wp:simplePos x="0" y="0"/>
            <wp:positionH relativeFrom="column">
              <wp:posOffset>478790</wp:posOffset>
            </wp:positionH>
            <wp:positionV relativeFrom="paragraph">
              <wp:posOffset>146050</wp:posOffset>
            </wp:positionV>
            <wp:extent cx="1524000" cy="51435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D4D92" w:rsidRDefault="00FD4D92" w:rsidP="00B30D92">
      <w:pPr>
        <w:pStyle w:val="a3"/>
        <w:ind w:left="720" w:firstLineChars="0" w:firstLine="0"/>
      </w:pPr>
    </w:p>
    <w:p w:rsidR="00FD4D92" w:rsidRDefault="00FD4D92" w:rsidP="00B30D92">
      <w:pPr>
        <w:pStyle w:val="a3"/>
        <w:ind w:left="7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1F76C" wp14:editId="06FD9E03">
                <wp:simplePos x="0" y="0"/>
                <wp:positionH relativeFrom="column">
                  <wp:posOffset>1688465</wp:posOffset>
                </wp:positionH>
                <wp:positionV relativeFrom="paragraph">
                  <wp:posOffset>20320</wp:posOffset>
                </wp:positionV>
                <wp:extent cx="1085850" cy="76200"/>
                <wp:effectExtent l="0" t="114300" r="0" b="762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32.95pt;margin-top:1.6pt;width:85.5pt;height: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" strokecolor="red" strokeweight="3pt">
                <v:stroke endarrow="open"/>
              </v:shape>
            </w:pict>
          </mc:Fallback>
        </mc:AlternateContent>
      </w:r>
    </w:p>
    <w:p w:rsidR="00FD4D92" w:rsidRDefault="00FD4D92" w:rsidP="00B30D92">
      <w:pPr>
        <w:pStyle w:val="a3"/>
        <w:ind w:left="720" w:firstLineChars="0" w:firstLine="0"/>
      </w:pPr>
    </w:p>
    <w:p w:rsidR="00FD4D92" w:rsidRDefault="00FD4D92" w:rsidP="00B30D92">
      <w:pPr>
        <w:pStyle w:val="a3"/>
        <w:ind w:left="720" w:firstLineChars="0" w:firstLine="0"/>
      </w:pPr>
    </w:p>
    <w:p w:rsidR="00FD4D92" w:rsidRPr="00B057E6" w:rsidRDefault="00B057E6" w:rsidP="00B30D92">
      <w:pPr>
        <w:pStyle w:val="a3"/>
        <w:ind w:left="720" w:firstLineChars="0" w:firstLine="0"/>
        <w:rPr>
          <w:sz w:val="40"/>
          <w:szCs w:val="30"/>
        </w:rPr>
      </w:pPr>
      <w:r w:rsidRPr="00B057E6">
        <w:rPr>
          <w:rFonts w:hint="eastAsia"/>
          <w:sz w:val="28"/>
        </w:rPr>
        <w:t>（</w:t>
      </w:r>
      <w:r w:rsidRPr="00B057E6">
        <w:rPr>
          <w:rFonts w:hint="eastAsia"/>
          <w:sz w:val="28"/>
        </w:rPr>
        <w:t>6</w:t>
      </w:r>
      <w:r w:rsidRPr="00B057E6">
        <w:rPr>
          <w:rFonts w:hint="eastAsia"/>
          <w:sz w:val="28"/>
        </w:rPr>
        <w:t>）演示两个方法的调用：</w:t>
      </w:r>
    </w:p>
    <w:p w:rsidR="00FD4D92" w:rsidRDefault="00FE1400" w:rsidP="00B30D92">
      <w:pPr>
        <w:pStyle w:val="a3"/>
        <w:ind w:left="720" w:firstLineChars="0" w:firstLine="0"/>
      </w:pPr>
      <w:r>
        <w:rPr>
          <w:rFonts w:hint="eastAsia"/>
        </w:rPr>
        <w:t>两个方法都是在所有的组件加载好之后才会被调用</w:t>
      </w:r>
    </w:p>
    <w:p w:rsidR="00036801" w:rsidRDefault="000750F3" w:rsidP="00B30D92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199390</wp:posOffset>
                </wp:positionV>
                <wp:extent cx="2305050" cy="137160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354.2pt;margin-top:15.7pt;width:181.5pt;height:10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0BBB268" wp14:editId="1BB83B1E">
            <wp:simplePos x="0" y="0"/>
            <wp:positionH relativeFrom="column">
              <wp:posOffset>4545965</wp:posOffset>
            </wp:positionH>
            <wp:positionV relativeFrom="paragraph">
              <wp:posOffset>284480</wp:posOffset>
            </wp:positionV>
            <wp:extent cx="2352675" cy="1285875"/>
            <wp:effectExtent l="0" t="0" r="9525" b="952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801">
        <w:rPr>
          <w:rFonts w:hint="eastAsia"/>
        </w:rPr>
        <w:t xml:space="preserve">  </w:t>
      </w:r>
      <w:r w:rsidR="00036801">
        <w:rPr>
          <w:rFonts w:hint="eastAsia"/>
        </w:rPr>
        <w:t>（</w:t>
      </w:r>
      <w:r w:rsidR="00036801">
        <w:rPr>
          <w:rFonts w:hint="eastAsia"/>
        </w:rPr>
        <w:t>6.1</w:t>
      </w:r>
      <w:r w:rsidR="00036801">
        <w:rPr>
          <w:rFonts w:hint="eastAsia"/>
        </w:rPr>
        <w:t>）子组件控制器和</w:t>
      </w:r>
      <w:proofErr w:type="gramStart"/>
      <w:r w:rsidR="00036801">
        <w:rPr>
          <w:rFonts w:hint="eastAsia"/>
        </w:rPr>
        <w:t>父组件</w:t>
      </w:r>
      <w:proofErr w:type="gramEnd"/>
      <w:r w:rsidR="00036801">
        <w:rPr>
          <w:rFonts w:hint="eastAsia"/>
        </w:rPr>
        <w:t>控制器中：</w:t>
      </w:r>
    </w:p>
    <w:p w:rsidR="00036801" w:rsidRDefault="000750F3" w:rsidP="00B30D92">
      <w:pPr>
        <w:pStyle w:val="a3"/>
        <w:ind w:left="720" w:firstLineChars="0" w:firstLine="0"/>
      </w:pPr>
      <w:r w:rsidRPr="00426C8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65096" wp14:editId="706E909C">
                <wp:simplePos x="0" y="0"/>
                <wp:positionH relativeFrom="column">
                  <wp:posOffset>114300</wp:posOffset>
                </wp:positionH>
                <wp:positionV relativeFrom="paragraph">
                  <wp:posOffset>1398270</wp:posOffset>
                </wp:positionV>
                <wp:extent cx="2152650" cy="53340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0F3" w:rsidRPr="00426C8C" w:rsidRDefault="000750F3" w:rsidP="000750F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这段代码使得页面每隔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秒就会刷新一次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9pt;margin-top:110.1pt;width:169.5pt;height:4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" filled="f" strokecolor="red" strokeweight="2pt">
                <v:textbox>
                  <w:txbxContent>
                    <w:p w:rsidR="000750F3" w:rsidRPr="00426C8C" w:rsidRDefault="000750F3" w:rsidP="000750F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这段代码使得页面每隔</w:t>
                      </w: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color w:val="FF0000"/>
                        </w:rPr>
                        <w:t>秒就会刷新一次</w:t>
                      </w:r>
                    </w:p>
                  </w:txbxContent>
                </v:textbox>
              </v:rect>
            </w:pict>
          </mc:Fallback>
        </mc:AlternateContent>
      </w:r>
      <w:r w:rsidR="00581BB4">
        <w:rPr>
          <w:noProof/>
        </w:rPr>
        <w:drawing>
          <wp:anchor distT="0" distB="0" distL="114300" distR="114300" simplePos="0" relativeHeight="251676672" behindDoc="0" locked="0" layoutInCell="1" allowOverlap="1" wp14:anchorId="13392B29" wp14:editId="13396FA8">
            <wp:simplePos x="0" y="0"/>
            <wp:positionH relativeFrom="column">
              <wp:posOffset>-330835</wp:posOffset>
            </wp:positionH>
            <wp:positionV relativeFrom="paragraph">
              <wp:posOffset>26670</wp:posOffset>
            </wp:positionV>
            <wp:extent cx="4648200" cy="179070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801">
        <w:rPr>
          <w:rFonts w:hint="eastAsia"/>
        </w:rPr>
        <w:t xml:space="preserve">     </w:t>
      </w:r>
    </w:p>
    <w:p w:rsidR="00265A12" w:rsidRDefault="008E24A5" w:rsidP="00B30D92">
      <w:pPr>
        <w:pStyle w:val="a3"/>
        <w:ind w:left="720" w:firstLineChars="0" w:firstLine="0"/>
      </w:pPr>
      <w:r>
        <w:rPr>
          <w:noProof/>
        </w:rPr>
        <w:t xml:space="preserve"> </w:t>
      </w:r>
    </w:p>
    <w:p w:rsidR="00265A12" w:rsidRDefault="000750F3" w:rsidP="00B30D92">
      <w:pPr>
        <w:pStyle w:val="a3"/>
        <w:ind w:left="7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D3682" wp14:editId="67A0CEB9">
                <wp:simplePos x="0" y="0"/>
                <wp:positionH relativeFrom="column">
                  <wp:posOffset>-3131185</wp:posOffset>
                </wp:positionH>
                <wp:positionV relativeFrom="paragraph">
                  <wp:posOffset>20955</wp:posOffset>
                </wp:positionV>
                <wp:extent cx="447675" cy="361950"/>
                <wp:effectExtent l="19050" t="0" r="28575" b="3810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2" o:spid="_x0000_s1026" type="#_x0000_t67" style="position:absolute;left:0;text-align:left;margin-left:-246.55pt;margin-top:1.65pt;width:35.2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" adj="10800" filled="f" strokecolor="red" strokeweight="2pt"/>
            </w:pict>
          </mc:Fallback>
        </mc:AlternateContent>
      </w:r>
    </w:p>
    <w:p w:rsidR="00581BB4" w:rsidRDefault="00581BB4" w:rsidP="000750F3"/>
    <w:p w:rsidR="00581BB4" w:rsidRDefault="00581BB4" w:rsidP="00B30D92">
      <w:pPr>
        <w:pStyle w:val="a3"/>
        <w:ind w:left="720" w:firstLineChars="0" w:firstLine="0"/>
      </w:pPr>
    </w:p>
    <w:p w:rsidR="00581BB4" w:rsidRDefault="00581BB4" w:rsidP="00B30D9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F278393" wp14:editId="49EF5540">
            <wp:extent cx="4886325" cy="1390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B4" w:rsidRDefault="00581BB4" w:rsidP="00B30D92">
      <w:pPr>
        <w:pStyle w:val="a3"/>
        <w:ind w:left="720" w:firstLineChars="0" w:firstLine="0"/>
      </w:pPr>
    </w:p>
    <w:p w:rsidR="00581BB4" w:rsidRDefault="00581BB4" w:rsidP="00B30D92">
      <w:pPr>
        <w:pStyle w:val="a3"/>
        <w:ind w:left="720" w:firstLineChars="0" w:firstLine="0"/>
      </w:pPr>
    </w:p>
    <w:p w:rsidR="00581BB4" w:rsidRDefault="00426C8C" w:rsidP="00B30D92">
      <w:pPr>
        <w:pStyle w:val="a3"/>
        <w:ind w:left="720" w:firstLineChars="0" w:firstLine="0"/>
      </w:pPr>
      <w:r w:rsidRPr="00426C8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E6B3A" wp14:editId="0E247E38">
                <wp:simplePos x="0" y="0"/>
                <wp:positionH relativeFrom="column">
                  <wp:posOffset>4155440</wp:posOffset>
                </wp:positionH>
                <wp:positionV relativeFrom="paragraph">
                  <wp:posOffset>52705</wp:posOffset>
                </wp:positionV>
                <wp:extent cx="2152650" cy="82867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C8C" w:rsidRPr="00426C8C" w:rsidRDefault="00426C8C" w:rsidP="00426C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26C8C">
                              <w:rPr>
                                <w:rFonts w:hint="eastAsia"/>
                                <w:color w:val="FF0000"/>
                              </w:rPr>
                              <w:t>因为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在这个父组件模板中使用了两次子组件，所以是调用了两次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7" style="position:absolute;left:0;text-align:left;margin-left:327.2pt;margin-top:4.15pt;width:169.5pt;height:6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" filled="f" strokecolor="red" strokeweight="2pt">
                <v:textbox>
                  <w:txbxContent>
                    <w:p w:rsidR="00426C8C" w:rsidRPr="00426C8C" w:rsidRDefault="00426C8C" w:rsidP="00426C8C">
                      <w:pPr>
                        <w:jc w:val="center"/>
                        <w:rPr>
                          <w:color w:val="FF0000"/>
                        </w:rPr>
                      </w:pPr>
                      <w:r w:rsidRPr="00426C8C">
                        <w:rPr>
                          <w:rFonts w:hint="eastAsia"/>
                          <w:color w:val="FF0000"/>
                        </w:rPr>
                        <w:t>因为</w:t>
                      </w:r>
                      <w:r>
                        <w:rPr>
                          <w:rFonts w:hint="eastAsia"/>
                          <w:color w:val="FF0000"/>
                        </w:rPr>
                        <w:t>在这个父组件模板中使用了两次子组件，所以是调用了两次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AAC16" wp14:editId="40C89D43">
                <wp:simplePos x="0" y="0"/>
                <wp:positionH relativeFrom="column">
                  <wp:posOffset>859790</wp:posOffset>
                </wp:positionH>
                <wp:positionV relativeFrom="paragraph">
                  <wp:posOffset>52705</wp:posOffset>
                </wp:positionV>
                <wp:extent cx="3057525" cy="9715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left:0;text-align:left;margin-left:67.7pt;margin-top:4.15pt;width:240.75pt;height:7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B45E1F0" wp14:editId="72F9A2C7">
            <wp:simplePos x="0" y="0"/>
            <wp:positionH relativeFrom="column">
              <wp:posOffset>688340</wp:posOffset>
            </wp:positionH>
            <wp:positionV relativeFrom="paragraph">
              <wp:posOffset>52705</wp:posOffset>
            </wp:positionV>
            <wp:extent cx="3372485" cy="251460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BB4" w:rsidRDefault="00581BB4" w:rsidP="00B30D92">
      <w:pPr>
        <w:pStyle w:val="a3"/>
        <w:ind w:left="720" w:firstLineChars="0" w:firstLine="0"/>
      </w:pPr>
    </w:p>
    <w:p w:rsidR="00581BB4" w:rsidRDefault="00581BB4" w:rsidP="00B30D92">
      <w:pPr>
        <w:pStyle w:val="a3"/>
        <w:ind w:left="720" w:firstLineChars="0" w:firstLine="0"/>
      </w:pPr>
    </w:p>
    <w:p w:rsidR="00581BB4" w:rsidRDefault="00902B70" w:rsidP="00B30D92">
      <w:pPr>
        <w:pStyle w:val="a3"/>
        <w:ind w:left="7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6B064" wp14:editId="4609CF29">
                <wp:simplePos x="0" y="0"/>
                <wp:positionH relativeFrom="column">
                  <wp:posOffset>3860165</wp:posOffset>
                </wp:positionH>
                <wp:positionV relativeFrom="paragraph">
                  <wp:posOffset>116840</wp:posOffset>
                </wp:positionV>
                <wp:extent cx="295275" cy="38100"/>
                <wp:effectExtent l="0" t="76200" r="9525" b="762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03.95pt;margin-top:9.2pt;width:23.25pt;height: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" strokecolor="red">
                <v:stroke endarrow="open"/>
              </v:shape>
            </w:pict>
          </mc:Fallback>
        </mc:AlternateContent>
      </w:r>
    </w:p>
    <w:p w:rsidR="00581BB4" w:rsidRDefault="00581BB4" w:rsidP="00B30D92">
      <w:pPr>
        <w:pStyle w:val="a3"/>
        <w:ind w:left="720" w:firstLineChars="0" w:firstLine="0"/>
      </w:pPr>
    </w:p>
    <w:p w:rsidR="00265A12" w:rsidRDefault="00E85CA4" w:rsidP="00B30D92">
      <w:pPr>
        <w:pStyle w:val="a3"/>
        <w:ind w:left="720" w:firstLineChars="0" w:firstLine="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1438910</wp:posOffset>
                </wp:positionV>
                <wp:extent cx="180975" cy="28575"/>
                <wp:effectExtent l="0" t="76200" r="9525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312.95pt;margin-top:113.3pt;width:14.25pt;height:2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1067435</wp:posOffset>
                </wp:positionV>
                <wp:extent cx="3286125" cy="68580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54.2pt;margin-top:84.05pt;width:258.75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" filled="f" strokecolor="red" strokeweight="2pt"/>
            </w:pict>
          </mc:Fallback>
        </mc:AlternateContent>
      </w:r>
      <w:r w:rsidR="00902B70" w:rsidRPr="00426C8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23909" wp14:editId="1772BFBA">
                <wp:simplePos x="0" y="0"/>
                <wp:positionH relativeFrom="column">
                  <wp:posOffset>4212590</wp:posOffset>
                </wp:positionH>
                <wp:positionV relativeFrom="paragraph">
                  <wp:posOffset>924560</wp:posOffset>
                </wp:positionV>
                <wp:extent cx="2152650" cy="8286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B70" w:rsidRPr="00426C8C" w:rsidRDefault="00902B70" w:rsidP="00902B7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之后只会调用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Checked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方法，不会调用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8" style="position:absolute;left:0;text-align:left;margin-left:331.7pt;margin-top:72.8pt;width:169.5pt;height:6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" filled="f" strokecolor="red" strokeweight="2pt">
                <v:textbox>
                  <w:txbxContent>
                    <w:p w:rsidR="00902B70" w:rsidRPr="00426C8C" w:rsidRDefault="00902B70" w:rsidP="00902B7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之后只会调用</w:t>
                      </w:r>
                      <w:r>
                        <w:rPr>
                          <w:rFonts w:hint="eastAsia"/>
                          <w:color w:val="FF0000"/>
                        </w:rPr>
                        <w:t>Checked</w:t>
                      </w:r>
                      <w:r>
                        <w:rPr>
                          <w:rFonts w:hint="eastAsia"/>
                          <w:color w:val="FF0000"/>
                        </w:rPr>
                        <w:t>方法，不会调用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  <w:r w:rsidR="0042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210185</wp:posOffset>
                </wp:positionV>
                <wp:extent cx="3143250" cy="4857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60.95pt;margin-top:16.55pt;width:247.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" filled="f" strokecolor="red" strokeweight="2pt"/>
            </w:pict>
          </mc:Fallback>
        </mc:AlternateContent>
      </w:r>
      <w:r w:rsidR="00265A12">
        <w:rPr>
          <w:rFonts w:hint="eastAsia"/>
        </w:rPr>
        <w:t xml:space="preserve">  </w:t>
      </w: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E85CA4" w:rsidRDefault="00E85CA4" w:rsidP="00B30D92">
      <w:pPr>
        <w:pStyle w:val="a3"/>
        <w:ind w:left="720" w:firstLineChars="0" w:firstLine="0"/>
      </w:pPr>
    </w:p>
    <w:p w:rsidR="00F37808" w:rsidRDefault="00F37808" w:rsidP="00B30D92">
      <w:pPr>
        <w:pStyle w:val="a3"/>
        <w:ind w:left="720" w:firstLineChars="0" w:firstLine="0"/>
      </w:pPr>
    </w:p>
    <w:p w:rsidR="00F37808" w:rsidRDefault="00F37808" w:rsidP="00B30D92">
      <w:pPr>
        <w:pStyle w:val="a3"/>
        <w:ind w:left="720" w:firstLineChars="0" w:firstLine="0"/>
      </w:pPr>
    </w:p>
    <w:p w:rsidR="00F37808" w:rsidRDefault="00F37808" w:rsidP="00B30D92">
      <w:pPr>
        <w:pStyle w:val="a3"/>
        <w:ind w:left="720" w:firstLineChars="0" w:firstLine="0"/>
      </w:pPr>
    </w:p>
    <w:p w:rsidR="00F37808" w:rsidRDefault="00F37808" w:rsidP="00B30D92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6.2</w:t>
      </w:r>
      <w:r>
        <w:rPr>
          <w:rFonts w:hint="eastAsia"/>
        </w:rPr>
        <w:t>）但是：</w:t>
      </w:r>
      <w:r w:rsidR="00091B5F">
        <w:rPr>
          <w:rFonts w:hint="eastAsia"/>
        </w:rPr>
        <w:t>当在所有组件都加载好之后再改变某一个显示的效果，</w:t>
      </w:r>
      <w:r w:rsidR="00091B5F" w:rsidRPr="00AD0E8B">
        <w:rPr>
          <w:rFonts w:hint="eastAsia"/>
          <w:color w:val="FF0000"/>
        </w:rPr>
        <w:t>就会报错</w:t>
      </w:r>
    </w:p>
    <w:p w:rsidR="00091B5F" w:rsidRDefault="00AD0E8B" w:rsidP="00B30D92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45215" wp14:editId="73FDED81">
                <wp:simplePos x="0" y="0"/>
                <wp:positionH relativeFrom="column">
                  <wp:posOffset>354965</wp:posOffset>
                </wp:positionH>
                <wp:positionV relativeFrom="paragraph">
                  <wp:posOffset>310515</wp:posOffset>
                </wp:positionV>
                <wp:extent cx="2000250" cy="2381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style="position:absolute;left:0;text-align:left;margin-left:27.95pt;margin-top:24.45pt;width:157.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98683CC" wp14:editId="087AE01C">
            <wp:simplePos x="0" y="0"/>
            <wp:positionH relativeFrom="column">
              <wp:posOffset>221615</wp:posOffset>
            </wp:positionH>
            <wp:positionV relativeFrom="paragraph">
              <wp:posOffset>256540</wp:posOffset>
            </wp:positionV>
            <wp:extent cx="6329045" cy="942975"/>
            <wp:effectExtent l="0" t="0" r="0" b="9525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B5F">
        <w:rPr>
          <w:rFonts w:hint="eastAsia"/>
        </w:rPr>
        <w:t>就像下面这样：</w:t>
      </w:r>
    </w:p>
    <w:p w:rsidR="00AD0E8B" w:rsidRDefault="00AD0E8B" w:rsidP="00B30D92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3EE52B" wp14:editId="06EA61B7">
                <wp:simplePos x="0" y="0"/>
                <wp:positionH relativeFrom="column">
                  <wp:posOffset>507365</wp:posOffset>
                </wp:positionH>
                <wp:positionV relativeFrom="paragraph">
                  <wp:posOffset>737870</wp:posOffset>
                </wp:positionV>
                <wp:extent cx="3819525" cy="2762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style="position:absolute;left:0;text-align:left;margin-left:39.95pt;margin-top:58.1pt;width:300.7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" filled="f" strokecolor="red" strokeweight="2pt"/>
            </w:pict>
          </mc:Fallback>
        </mc:AlternateContent>
      </w:r>
    </w:p>
    <w:p w:rsidR="00AD0E8B" w:rsidRDefault="00AD0E8B" w:rsidP="00B30D92">
      <w:pPr>
        <w:pStyle w:val="a3"/>
        <w:ind w:left="720" w:firstLineChars="0" w:firstLine="0"/>
      </w:pPr>
    </w:p>
    <w:p w:rsidR="00AD0E8B" w:rsidRDefault="00AD0E8B" w:rsidP="00B30D92">
      <w:pPr>
        <w:pStyle w:val="a3"/>
        <w:ind w:left="720" w:firstLineChars="0" w:firstLine="0"/>
      </w:pPr>
      <w:r>
        <w:rPr>
          <w:rFonts w:hint="eastAsia"/>
        </w:rPr>
        <w:t>解决方法：</w:t>
      </w:r>
    </w:p>
    <w:p w:rsidR="00AD0E8B" w:rsidRDefault="00A832DE" w:rsidP="00B30D92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692785</wp:posOffset>
                </wp:positionV>
                <wp:extent cx="3038475" cy="647700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style="position:absolute;left:0;text-align:left;margin-left:53.45pt;margin-top:54.55pt;width:239.25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8ADF6E" wp14:editId="555CEACF">
            <wp:extent cx="4429125" cy="16383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8B" w:rsidRDefault="00AD0E8B" w:rsidP="00B30D92">
      <w:pPr>
        <w:pStyle w:val="a3"/>
        <w:ind w:left="720" w:firstLineChars="0" w:firstLine="0"/>
      </w:pPr>
    </w:p>
    <w:p w:rsidR="00AD0E8B" w:rsidRDefault="00AD0E8B" w:rsidP="00B30D92">
      <w:pPr>
        <w:pStyle w:val="a3"/>
        <w:ind w:left="720" w:firstLineChars="0" w:firstLine="0"/>
      </w:pPr>
    </w:p>
    <w:p w:rsidR="00AD0E8B" w:rsidRDefault="00AD0E8B" w:rsidP="00B30D92">
      <w:pPr>
        <w:pStyle w:val="a3"/>
        <w:ind w:left="720" w:firstLineChars="0" w:firstLine="0"/>
      </w:pPr>
    </w:p>
    <w:p w:rsidR="00AD0E8B" w:rsidRDefault="00A20520" w:rsidP="00B30D92">
      <w:pPr>
        <w:pStyle w:val="a3"/>
        <w:ind w:left="720" w:firstLineChars="0" w:firstLine="0"/>
        <w:rPr>
          <w:rFonts w:hint="eastAsia"/>
          <w:sz w:val="48"/>
        </w:rPr>
      </w:pPr>
      <w:r w:rsidRPr="00A20520">
        <w:rPr>
          <w:rFonts w:hint="eastAsia"/>
          <w:sz w:val="48"/>
        </w:rPr>
        <w:t>8.</w:t>
      </w:r>
      <w:r w:rsidRPr="00A20520">
        <w:rPr>
          <w:rFonts w:hint="eastAsia"/>
          <w:sz w:val="48"/>
        </w:rPr>
        <w:t>投影的概念</w:t>
      </w:r>
      <w:r>
        <w:rPr>
          <w:rFonts w:hint="eastAsia"/>
          <w:sz w:val="48"/>
        </w:rPr>
        <w:t>：</w:t>
      </w:r>
    </w:p>
    <w:p w:rsidR="00A20520" w:rsidRDefault="00A20520" w:rsidP="00B30D92">
      <w:pPr>
        <w:pStyle w:val="a3"/>
        <w:ind w:left="720" w:firstLineChars="0" w:firstLine="0"/>
        <w:rPr>
          <w:rFonts w:hint="eastAsia"/>
          <w:color w:val="FF0000"/>
          <w:sz w:val="48"/>
        </w:rPr>
      </w:pPr>
      <w:r>
        <w:rPr>
          <w:rFonts w:hint="eastAsia"/>
          <w:sz w:val="48"/>
        </w:rPr>
        <w:t>投影：</w:t>
      </w:r>
      <w:proofErr w:type="spellStart"/>
      <w:r>
        <w:rPr>
          <w:rFonts w:hint="eastAsia"/>
          <w:sz w:val="48"/>
        </w:rPr>
        <w:t>ng</w:t>
      </w:r>
      <w:proofErr w:type="spellEnd"/>
      <w:r>
        <w:rPr>
          <w:rFonts w:hint="eastAsia"/>
          <w:sz w:val="48"/>
        </w:rPr>
        <w:t>-content</w:t>
      </w:r>
      <w:r>
        <w:rPr>
          <w:rFonts w:hint="eastAsia"/>
          <w:sz w:val="48"/>
        </w:rPr>
        <w:t>指令，</w:t>
      </w:r>
      <w:r w:rsidRPr="00A20520">
        <w:rPr>
          <w:rFonts w:hint="eastAsia"/>
          <w:color w:val="FF0000"/>
          <w:sz w:val="48"/>
        </w:rPr>
        <w:t>&lt;</w:t>
      </w:r>
      <w:proofErr w:type="spellStart"/>
      <w:r w:rsidRPr="00A20520">
        <w:rPr>
          <w:rFonts w:hint="eastAsia"/>
          <w:color w:val="FF0000"/>
          <w:sz w:val="48"/>
        </w:rPr>
        <w:t>ng</w:t>
      </w:r>
      <w:proofErr w:type="spellEnd"/>
      <w:r w:rsidRPr="00A20520">
        <w:rPr>
          <w:rFonts w:hint="eastAsia"/>
          <w:color w:val="FF0000"/>
          <w:sz w:val="48"/>
        </w:rPr>
        <w:t>-content&gt;&lt;/</w:t>
      </w:r>
      <w:proofErr w:type="spellStart"/>
      <w:r w:rsidRPr="00A20520">
        <w:rPr>
          <w:rFonts w:hint="eastAsia"/>
          <w:color w:val="FF0000"/>
          <w:sz w:val="48"/>
        </w:rPr>
        <w:t>ng</w:t>
      </w:r>
      <w:proofErr w:type="spellEnd"/>
      <w:r w:rsidRPr="00A20520">
        <w:rPr>
          <w:rFonts w:hint="eastAsia"/>
          <w:color w:val="FF0000"/>
          <w:sz w:val="48"/>
        </w:rPr>
        <w:t>-content&gt;</w:t>
      </w:r>
      <w:r>
        <w:rPr>
          <w:rFonts w:hint="eastAsia"/>
          <w:color w:val="FF0000"/>
          <w:sz w:val="48"/>
        </w:rPr>
        <w:t>,</w:t>
      </w:r>
      <w:r>
        <w:rPr>
          <w:rFonts w:hint="eastAsia"/>
          <w:color w:val="FF0000"/>
          <w:sz w:val="48"/>
        </w:rPr>
        <w:t>可以将父组件中的任意片段插入到子组件中去。</w:t>
      </w:r>
    </w:p>
    <w:p w:rsidR="00A20520" w:rsidRDefault="00227C0F" w:rsidP="00B30D92">
      <w:pPr>
        <w:pStyle w:val="a3"/>
        <w:ind w:left="720" w:firstLineChars="0" w:firstLine="0"/>
        <w:rPr>
          <w:rFonts w:hint="eastAsia"/>
          <w:color w:val="000000" w:themeColor="text1"/>
          <w:sz w:val="48"/>
        </w:rPr>
      </w:pPr>
      <w:r w:rsidRPr="00F742F9">
        <w:rPr>
          <w:rFonts w:hint="eastAsia"/>
          <w:color w:val="000000" w:themeColor="text1"/>
          <w:sz w:val="48"/>
        </w:rPr>
        <w:t>本次实验只涉及</w:t>
      </w:r>
      <w:r w:rsidRPr="00F742F9">
        <w:rPr>
          <w:rFonts w:hint="eastAsia"/>
          <w:color w:val="000000" w:themeColor="text1"/>
          <w:sz w:val="48"/>
        </w:rPr>
        <w:t>html</w:t>
      </w:r>
      <w:r w:rsidRPr="00F742F9">
        <w:rPr>
          <w:rFonts w:hint="eastAsia"/>
          <w:color w:val="000000" w:themeColor="text1"/>
          <w:sz w:val="48"/>
        </w:rPr>
        <w:t>的操作，控制器中式没有内容的</w:t>
      </w:r>
    </w:p>
    <w:p w:rsidR="00C02D90" w:rsidRDefault="00B672FC" w:rsidP="00DE4BB9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sz w:val="36"/>
        </w:rPr>
      </w:pPr>
      <w:r>
        <w:rPr>
          <w:rFonts w:hint="eastAsia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90170</wp:posOffset>
                </wp:positionV>
                <wp:extent cx="2800350" cy="7810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FC" w:rsidRPr="00B672FC" w:rsidRDefault="00B672FC" w:rsidP="00B672FC">
                            <w:pPr>
                              <w:jc w:val="center"/>
                              <w:rPr>
                                <w:color w:val="FF0000"/>
                                <w:sz w:val="40"/>
                              </w:rPr>
                            </w:pPr>
                            <w:r w:rsidRPr="00B672FC"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这个是用来选择对应的内容的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9" style="position:absolute;left:0;text-align:left;margin-left:270.95pt;margin-top:7.1pt;width:220.5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" filled="f" strokecolor="red" strokeweight="2pt">
                <v:textbox>
                  <w:txbxContent>
                    <w:p w:rsidR="00B672FC" w:rsidRPr="00B672FC" w:rsidRDefault="00B672FC" w:rsidP="00B672FC">
                      <w:pPr>
                        <w:jc w:val="center"/>
                        <w:rPr>
                          <w:color w:val="FF0000"/>
                          <w:sz w:val="40"/>
                        </w:rPr>
                      </w:pPr>
                      <w:r w:rsidRPr="00B672FC">
                        <w:rPr>
                          <w:rFonts w:hint="eastAsia"/>
                          <w:color w:val="FF0000"/>
                          <w:sz w:val="40"/>
                        </w:rPr>
                        <w:t>这个是用来选择对应的内容的</w:t>
                      </w:r>
                    </w:p>
                  </w:txbxContent>
                </v:textbox>
              </v:rect>
            </w:pict>
          </mc:Fallback>
        </mc:AlternateContent>
      </w:r>
      <w:r w:rsidR="00C02D90" w:rsidRPr="00D72410">
        <w:rPr>
          <w:rFonts w:hint="eastAsia"/>
          <w:color w:val="000000" w:themeColor="text1"/>
          <w:sz w:val="36"/>
        </w:rPr>
        <w:t>子组件模板中：</w:t>
      </w:r>
    </w:p>
    <w:p w:rsidR="00D46173" w:rsidRPr="00D46173" w:rsidRDefault="00CA0014" w:rsidP="00D46173">
      <w:pPr>
        <w:rPr>
          <w:rFonts w:hint="eastAsia"/>
          <w:color w:val="000000" w:themeColor="text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-3571876</wp:posOffset>
                </wp:positionH>
                <wp:positionV relativeFrom="paragraph">
                  <wp:posOffset>241300</wp:posOffset>
                </wp:positionV>
                <wp:extent cx="1019175" cy="619125"/>
                <wp:effectExtent l="19050" t="38100" r="47625" b="285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-281.25pt;margin-top:19pt;width:80.25pt;height:48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" strokecolor="red" strokeweight="2.25pt">
                <v:stroke endarrow="open"/>
              </v:shape>
            </w:pict>
          </mc:Fallback>
        </mc:AlternateContent>
      </w:r>
      <w:r w:rsidR="00D46173">
        <w:rPr>
          <w:noProof/>
        </w:rPr>
        <w:drawing>
          <wp:anchor distT="0" distB="0" distL="114300" distR="114300" simplePos="0" relativeHeight="251696128" behindDoc="0" locked="0" layoutInCell="1" allowOverlap="1" wp14:anchorId="45387904" wp14:editId="22877389">
            <wp:simplePos x="0" y="0"/>
            <wp:positionH relativeFrom="column">
              <wp:posOffset>-187960</wp:posOffset>
            </wp:positionH>
            <wp:positionV relativeFrom="paragraph">
              <wp:posOffset>132080</wp:posOffset>
            </wp:positionV>
            <wp:extent cx="5995670" cy="1905000"/>
            <wp:effectExtent l="0" t="0" r="508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173" w:rsidRDefault="00D46173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</w:p>
    <w:p w:rsidR="00D72410" w:rsidRDefault="00D72410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</w:p>
    <w:p w:rsidR="00D46173" w:rsidRDefault="00B672FC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  <w:r>
        <w:rPr>
          <w:rFonts w:hint="eastAsia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-4467225</wp:posOffset>
                </wp:positionH>
                <wp:positionV relativeFrom="paragraph">
                  <wp:posOffset>23495</wp:posOffset>
                </wp:positionV>
                <wp:extent cx="1981200" cy="6762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style="position:absolute;left:0;text-align:left;margin-left:-351.75pt;margin-top:1.85pt;width:156pt;height:5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" filled="f" strokecolor="red" strokeweight="2pt"/>
            </w:pict>
          </mc:Fallback>
        </mc:AlternateContent>
      </w:r>
      <w:r w:rsidR="00D46173">
        <w:rPr>
          <w:rFonts w:hint="eastAsia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B5FCC" wp14:editId="71C6F876">
                <wp:simplePos x="0" y="0"/>
                <wp:positionH relativeFrom="column">
                  <wp:posOffset>-5705475</wp:posOffset>
                </wp:positionH>
                <wp:positionV relativeFrom="paragraph">
                  <wp:posOffset>23495</wp:posOffset>
                </wp:positionV>
                <wp:extent cx="1152525" cy="2286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-449.25pt;margin-top:1.85pt;width:90.7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" filled="f" strokecolor="red" strokeweight="2pt"/>
            </w:pict>
          </mc:Fallback>
        </mc:AlternateContent>
      </w:r>
    </w:p>
    <w:p w:rsidR="00D46173" w:rsidRDefault="00D46173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  <w:r>
        <w:rPr>
          <w:rFonts w:hint="eastAsia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DBA9E" wp14:editId="42DD15CA">
                <wp:simplePos x="0" y="0"/>
                <wp:positionH relativeFrom="column">
                  <wp:posOffset>-5705475</wp:posOffset>
                </wp:positionH>
                <wp:positionV relativeFrom="paragraph">
                  <wp:posOffset>191770</wp:posOffset>
                </wp:positionV>
                <wp:extent cx="1152525" cy="228600"/>
                <wp:effectExtent l="0" t="0" r="28575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-449.25pt;margin-top:15.1pt;width:90.7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" filled="f" strokecolor="red" strokeweight="2pt"/>
            </w:pict>
          </mc:Fallback>
        </mc:AlternateContent>
      </w:r>
    </w:p>
    <w:p w:rsidR="00D46173" w:rsidRDefault="00D46173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</w:p>
    <w:p w:rsidR="00D46173" w:rsidRDefault="00D46173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</w:p>
    <w:p w:rsidR="00D46173" w:rsidRDefault="00D46173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</w:p>
    <w:p w:rsidR="00D46173" w:rsidRPr="00D72410" w:rsidRDefault="00D46173" w:rsidP="00D72410">
      <w:pPr>
        <w:pStyle w:val="a3"/>
        <w:ind w:left="2160" w:firstLineChars="0" w:firstLine="0"/>
        <w:rPr>
          <w:rFonts w:hint="eastAsia"/>
          <w:color w:val="000000" w:themeColor="text1"/>
          <w:sz w:val="36"/>
        </w:rPr>
      </w:pPr>
    </w:p>
    <w:p w:rsidR="00DE4BB9" w:rsidRPr="00D72410" w:rsidRDefault="00DE4BB9" w:rsidP="00DE4BB9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36"/>
        </w:rPr>
      </w:pPr>
      <w:r w:rsidRPr="00D72410">
        <w:rPr>
          <w:rFonts w:hint="eastAsia"/>
          <w:color w:val="000000" w:themeColor="text1"/>
          <w:sz w:val="36"/>
        </w:rPr>
        <w:lastRenderedPageBreak/>
        <w:t>父组件模板中：</w:t>
      </w:r>
    </w:p>
    <w:p w:rsidR="00AD0E8B" w:rsidRPr="00A20520" w:rsidRDefault="00AD0E8B" w:rsidP="00B30D92">
      <w:pPr>
        <w:pStyle w:val="a3"/>
        <w:ind w:left="720" w:firstLineChars="0" w:firstLine="0"/>
      </w:pPr>
    </w:p>
    <w:p w:rsidR="00AD0E8B" w:rsidRDefault="0087651C" w:rsidP="00B30D92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635</wp:posOffset>
            </wp:positionV>
            <wp:extent cx="4895850" cy="2905125"/>
            <wp:effectExtent l="0" t="0" r="0" b="9525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B5F" w:rsidRDefault="00091B5F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-3981450</wp:posOffset>
                </wp:positionH>
                <wp:positionV relativeFrom="paragraph">
                  <wp:posOffset>26670</wp:posOffset>
                </wp:positionV>
                <wp:extent cx="2571750" cy="24765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style="position:absolute;left:0;text-align:left;margin-left:-313.5pt;margin-top:2.1pt;width:202.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" filled="f" strokecolor="red" strokeweight="2pt"/>
            </w:pict>
          </mc:Fallback>
        </mc:AlternateContent>
      </w: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-4886325</wp:posOffset>
                </wp:positionH>
                <wp:positionV relativeFrom="paragraph">
                  <wp:posOffset>111125</wp:posOffset>
                </wp:positionV>
                <wp:extent cx="4686300" cy="180975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-384.75pt;margin-top:8.75pt;width:369pt;height:14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" filled="f" strokecolor="red" strokeweight="2pt"/>
            </w:pict>
          </mc:Fallback>
        </mc:AlternateContent>
      </w: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23241" wp14:editId="370ECB32">
                <wp:simplePos x="0" y="0"/>
                <wp:positionH relativeFrom="column">
                  <wp:posOffset>-4210050</wp:posOffset>
                </wp:positionH>
                <wp:positionV relativeFrom="paragraph">
                  <wp:posOffset>88265</wp:posOffset>
                </wp:positionV>
                <wp:extent cx="1219200" cy="2857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style="position:absolute;left:0;text-align:left;margin-left:-331.5pt;margin-top:6.95pt;width:96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" filled="f" strokecolor="red" strokeweight="2pt"/>
            </w:pict>
          </mc:Fallback>
        </mc:AlternateContent>
      </w: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2C450" wp14:editId="3ED206A2">
                <wp:simplePos x="0" y="0"/>
                <wp:positionH relativeFrom="column">
                  <wp:posOffset>-4314825</wp:posOffset>
                </wp:positionH>
                <wp:positionV relativeFrom="paragraph">
                  <wp:posOffset>38100</wp:posOffset>
                </wp:positionV>
                <wp:extent cx="1219200" cy="2857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style="position:absolute;left:0;text-align:left;margin-left:-339.75pt;margin-top:3pt;width:96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" filled="f" strokecolor="red" strokeweight="2pt"/>
            </w:pict>
          </mc:Fallback>
        </mc:AlternateContent>
      </w: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-3486150</wp:posOffset>
                </wp:positionH>
                <wp:positionV relativeFrom="paragraph">
                  <wp:posOffset>-1905</wp:posOffset>
                </wp:positionV>
                <wp:extent cx="495300" cy="628650"/>
                <wp:effectExtent l="19050" t="19050" r="5715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0" o:spid="_x0000_s1026" type="#_x0000_t32" style="position:absolute;left:0;text-align:left;margin-left:-274.5pt;margin-top:-.15pt;width:39pt;height:4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" strokecolor="red" strokeweight="2.25pt">
                <v:stroke endarrow="open"/>
              </v:shape>
            </w:pict>
          </mc:Fallback>
        </mc:AlternateContent>
      </w: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126970" w:rsidP="00B30D9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7BD4F" wp14:editId="69A62157">
                <wp:simplePos x="0" y="0"/>
                <wp:positionH relativeFrom="column">
                  <wp:posOffset>-3181350</wp:posOffset>
                </wp:positionH>
                <wp:positionV relativeFrom="paragraph">
                  <wp:posOffset>138430</wp:posOffset>
                </wp:positionV>
                <wp:extent cx="2590800" cy="447675"/>
                <wp:effectExtent l="0" t="0" r="19050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970" w:rsidRPr="00126970" w:rsidRDefault="00126970" w:rsidP="00126970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这个就是用来当作选择器的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0" style="position:absolute;left:0;text-align:left;margin-left:-250.5pt;margin-top:10.9pt;width:204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" filled="f" strokecolor="red" strokeweight="2pt">
                <v:textbox>
                  <w:txbxContent>
                    <w:p w:rsidR="00126970" w:rsidRPr="00126970" w:rsidRDefault="00126970" w:rsidP="00126970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这个就是用来当作选择器的</w:t>
                      </w:r>
                    </w:p>
                  </w:txbxContent>
                </v:textbox>
              </v:rect>
            </w:pict>
          </mc:Fallback>
        </mc:AlternateContent>
      </w: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Default="0087651C" w:rsidP="00B30D92">
      <w:pPr>
        <w:pStyle w:val="a3"/>
        <w:ind w:left="720" w:firstLineChars="0" w:firstLine="0"/>
        <w:rPr>
          <w:rFonts w:hint="eastAsia"/>
        </w:rPr>
      </w:pPr>
    </w:p>
    <w:p w:rsidR="0087651C" w:rsidRPr="003B7363" w:rsidRDefault="003B7363" w:rsidP="00B30D92">
      <w:pPr>
        <w:pStyle w:val="a3"/>
        <w:ind w:left="720" w:firstLineChars="0" w:firstLine="0"/>
        <w:rPr>
          <w:rFonts w:hint="eastAsia"/>
          <w:sz w:val="28"/>
        </w:rPr>
      </w:pPr>
      <w:r w:rsidRPr="003B7363">
        <w:rPr>
          <w:rFonts w:hint="eastAsia"/>
          <w:sz w:val="28"/>
        </w:rPr>
        <w:t>运行效果图：</w:t>
      </w:r>
    </w:p>
    <w:p w:rsidR="0087651C" w:rsidRDefault="003B7363" w:rsidP="00B30D9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47BCB4B" wp14:editId="6C32BCFB">
            <wp:simplePos x="0" y="0"/>
            <wp:positionH relativeFrom="column">
              <wp:posOffset>479425</wp:posOffset>
            </wp:positionH>
            <wp:positionV relativeFrom="paragraph">
              <wp:posOffset>101600</wp:posOffset>
            </wp:positionV>
            <wp:extent cx="5486400" cy="4077335"/>
            <wp:effectExtent l="0" t="0" r="0" b="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Default="003B7363" w:rsidP="00B30D92">
      <w:pPr>
        <w:pStyle w:val="a3"/>
        <w:ind w:left="720" w:firstLineChars="0" w:firstLine="0"/>
        <w:rPr>
          <w:rFonts w:hint="eastAsia"/>
        </w:rPr>
      </w:pPr>
    </w:p>
    <w:p w:rsidR="003B7363" w:rsidRPr="00A00EC3" w:rsidRDefault="003B7363" w:rsidP="00B30D92">
      <w:pPr>
        <w:pStyle w:val="a3"/>
        <w:ind w:left="720" w:firstLineChars="0" w:firstLine="0"/>
      </w:pPr>
    </w:p>
    <w:sectPr w:rsidR="003B7363" w:rsidRPr="00A00EC3" w:rsidSect="009471BC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D5BF0"/>
    <w:multiLevelType w:val="hybridMultilevel"/>
    <w:tmpl w:val="13EA349A"/>
    <w:lvl w:ilvl="0" w:tplc="5A68A0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52453C"/>
    <w:multiLevelType w:val="hybridMultilevel"/>
    <w:tmpl w:val="82846246"/>
    <w:lvl w:ilvl="0" w:tplc="8CD64F46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13"/>
    <w:rsid w:val="00036801"/>
    <w:rsid w:val="000750F3"/>
    <w:rsid w:val="00091B5F"/>
    <w:rsid w:val="00095029"/>
    <w:rsid w:val="000C0445"/>
    <w:rsid w:val="000C46FD"/>
    <w:rsid w:val="000F7B8F"/>
    <w:rsid w:val="00126970"/>
    <w:rsid w:val="00177313"/>
    <w:rsid w:val="001F0F15"/>
    <w:rsid w:val="00227C0F"/>
    <w:rsid w:val="00265A12"/>
    <w:rsid w:val="002E6345"/>
    <w:rsid w:val="002F3743"/>
    <w:rsid w:val="00353FC9"/>
    <w:rsid w:val="00357ADE"/>
    <w:rsid w:val="003B7363"/>
    <w:rsid w:val="00426C8C"/>
    <w:rsid w:val="00581BB4"/>
    <w:rsid w:val="005A1A78"/>
    <w:rsid w:val="005C290B"/>
    <w:rsid w:val="00607630"/>
    <w:rsid w:val="00660FD2"/>
    <w:rsid w:val="007535D5"/>
    <w:rsid w:val="007E2586"/>
    <w:rsid w:val="0087651C"/>
    <w:rsid w:val="008E24A5"/>
    <w:rsid w:val="00902B70"/>
    <w:rsid w:val="009471BC"/>
    <w:rsid w:val="00A00684"/>
    <w:rsid w:val="00A00EC3"/>
    <w:rsid w:val="00A20520"/>
    <w:rsid w:val="00A832DE"/>
    <w:rsid w:val="00AC4B6B"/>
    <w:rsid w:val="00AD0E8B"/>
    <w:rsid w:val="00B057E6"/>
    <w:rsid w:val="00B30D92"/>
    <w:rsid w:val="00B6619C"/>
    <w:rsid w:val="00B672FC"/>
    <w:rsid w:val="00B920BA"/>
    <w:rsid w:val="00BE5EA1"/>
    <w:rsid w:val="00C02D90"/>
    <w:rsid w:val="00C11A35"/>
    <w:rsid w:val="00CA0014"/>
    <w:rsid w:val="00CD134E"/>
    <w:rsid w:val="00D46173"/>
    <w:rsid w:val="00D66998"/>
    <w:rsid w:val="00D72410"/>
    <w:rsid w:val="00DE4BB9"/>
    <w:rsid w:val="00E339D9"/>
    <w:rsid w:val="00E85CA4"/>
    <w:rsid w:val="00F37808"/>
    <w:rsid w:val="00F742F9"/>
    <w:rsid w:val="00F8509B"/>
    <w:rsid w:val="00FD4D92"/>
    <w:rsid w:val="00FE1400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1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0E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0D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0D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1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0E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0D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0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43FD-32BD-489B-966C-4B7A500D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313FEC86.dotm</Template>
  <TotalTime>75</TotalTime>
  <Pages>7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10156234C</cp:lastModifiedBy>
  <cp:revision>53</cp:revision>
  <dcterms:created xsi:type="dcterms:W3CDTF">2018-11-19T05:26:00Z</dcterms:created>
  <dcterms:modified xsi:type="dcterms:W3CDTF">2018-11-19T08:46:00Z</dcterms:modified>
</cp:coreProperties>
</file>